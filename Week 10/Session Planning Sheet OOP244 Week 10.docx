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E9B4" w14:textId="77777777" w:rsidR="00FD50BD" w:rsidRPr="004269F8" w:rsidRDefault="7BDDEE6E" w:rsidP="004269F8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1BA2FB6" wp14:editId="133429D8">
            <wp:extent cx="6858000" cy="393700"/>
            <wp:effectExtent l="0" t="0" r="0" b="635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9F8" w:rsidRPr="2B7E1344">
        <w:rPr>
          <w:b/>
          <w:bCs/>
          <w:sz w:val="40"/>
          <w:szCs w:val="40"/>
        </w:rPr>
        <w:t>SESSION PLANNING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75"/>
        <w:gridCol w:w="3543"/>
        <w:gridCol w:w="145"/>
        <w:gridCol w:w="2712"/>
      </w:tblGrid>
      <w:tr w:rsidR="00E51703" w14:paraId="20AE098D" w14:textId="77777777" w:rsidTr="685AF67A">
        <w:trPr>
          <w:trHeight w:val="604"/>
        </w:trPr>
        <w:tc>
          <w:tcPr>
            <w:tcW w:w="1615" w:type="dxa"/>
            <w:tcBorders>
              <w:bottom w:val="single" w:sz="4" w:space="0" w:color="auto"/>
            </w:tcBorders>
          </w:tcPr>
          <w:p w14:paraId="672A6659" w14:textId="77777777" w:rsidR="00E51703" w:rsidRPr="00FD5B52" w:rsidRDefault="00E51703">
            <w:pPr>
              <w:rPr>
                <w:b/>
              </w:rPr>
            </w:pPr>
          </w:p>
        </w:tc>
        <w:tc>
          <w:tcPr>
            <w:tcW w:w="6463" w:type="dxa"/>
            <w:gridSpan w:val="3"/>
            <w:tcBorders>
              <w:bottom w:val="single" w:sz="4" w:space="0" w:color="auto"/>
            </w:tcBorders>
          </w:tcPr>
          <w:p w14:paraId="6FE56110" w14:textId="5B65A83B" w:rsidR="00E51703" w:rsidRDefault="00E51703">
            <w:pPr>
              <w:rPr>
                <w:b/>
              </w:rPr>
            </w:pPr>
            <w:r w:rsidRPr="00FD5B52">
              <w:rPr>
                <w:b/>
              </w:rPr>
              <w:t>SLG Leader</w:t>
            </w:r>
            <w:r>
              <w:rPr>
                <w:b/>
              </w:rPr>
              <w:t>s</w:t>
            </w:r>
            <w:r w:rsidRPr="00FD5B52">
              <w:rPr>
                <w:b/>
              </w:rPr>
              <w:t>:</w:t>
            </w:r>
            <w:r w:rsidR="005B0515">
              <w:rPr>
                <w:b/>
              </w:rPr>
              <w:t xml:space="preserve"> </w:t>
            </w:r>
            <w:r w:rsidR="00372159">
              <w:rPr>
                <w:b/>
              </w:rPr>
              <w:t>Pratham Garg</w:t>
            </w:r>
          </w:p>
          <w:p w14:paraId="0A37501D" w14:textId="1BD00A41" w:rsidR="006B7E75" w:rsidRPr="00FD5B52" w:rsidRDefault="006B7E75" w:rsidP="2B7E1344">
            <w:pPr>
              <w:rPr>
                <w:b/>
                <w:bCs/>
              </w:rPr>
            </w:pP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3101716D" w14:textId="685BC2A9" w:rsidR="00E51703" w:rsidRDefault="00E51703">
            <w:pPr>
              <w:rPr>
                <w:b/>
              </w:rPr>
            </w:pPr>
            <w:r w:rsidRPr="00FD5B52">
              <w:rPr>
                <w:b/>
              </w:rPr>
              <w:t>Date:</w:t>
            </w:r>
            <w:r w:rsidR="00B45E30">
              <w:rPr>
                <w:b/>
              </w:rPr>
              <w:t xml:space="preserve"> </w:t>
            </w:r>
            <w:r w:rsidR="00372159">
              <w:rPr>
                <w:b/>
              </w:rPr>
              <w:t>18-03-2024</w:t>
            </w:r>
          </w:p>
          <w:p w14:paraId="5DAB6C7B" w14:textId="310B4815" w:rsidR="006B7E75" w:rsidRPr="00FD5B52" w:rsidRDefault="006B7E75" w:rsidP="2B7E1344">
            <w:pPr>
              <w:rPr>
                <w:b/>
                <w:bCs/>
              </w:rPr>
            </w:pPr>
          </w:p>
        </w:tc>
      </w:tr>
      <w:tr w:rsidR="00E51703" w14:paraId="1C26EF0B" w14:textId="77777777" w:rsidTr="685AF67A">
        <w:trPr>
          <w:trHeight w:val="530"/>
        </w:trPr>
        <w:tc>
          <w:tcPr>
            <w:tcW w:w="1615" w:type="dxa"/>
            <w:tcBorders>
              <w:bottom w:val="single" w:sz="4" w:space="0" w:color="auto"/>
            </w:tcBorders>
          </w:tcPr>
          <w:p w14:paraId="02EB378F" w14:textId="77777777" w:rsidR="00E51703" w:rsidRPr="00FD5B52" w:rsidRDefault="00E51703">
            <w:pPr>
              <w:rPr>
                <w:b/>
              </w:rPr>
            </w:pPr>
          </w:p>
        </w:tc>
        <w:tc>
          <w:tcPr>
            <w:tcW w:w="6463" w:type="dxa"/>
            <w:gridSpan w:val="3"/>
            <w:tcBorders>
              <w:bottom w:val="single" w:sz="4" w:space="0" w:color="auto"/>
            </w:tcBorders>
          </w:tcPr>
          <w:p w14:paraId="66B7F086" w14:textId="62CFDAA2" w:rsidR="006B7E75" w:rsidRDefault="00E51703">
            <w:pPr>
              <w:rPr>
                <w:b/>
              </w:rPr>
            </w:pPr>
            <w:r w:rsidRPr="00FD5B52">
              <w:rPr>
                <w:b/>
              </w:rPr>
              <w:t>Course:</w:t>
            </w:r>
            <w:r w:rsidR="00B45E30">
              <w:rPr>
                <w:b/>
              </w:rPr>
              <w:t xml:space="preserve"> </w:t>
            </w:r>
            <w:r w:rsidR="00372159">
              <w:rPr>
                <w:b/>
              </w:rPr>
              <w:t>OOP244</w:t>
            </w:r>
          </w:p>
          <w:p w14:paraId="6A05A809" w14:textId="172FC144" w:rsidR="009F4729" w:rsidRPr="00FD5B52" w:rsidRDefault="009F4729" w:rsidP="2B7E1344">
            <w:pPr>
              <w:rPr>
                <w:b/>
                <w:bCs/>
              </w:rPr>
            </w:pP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58DDDCFC" w14:textId="0FE46F17" w:rsidR="00E51703" w:rsidRDefault="00E51703">
            <w:pPr>
              <w:rPr>
                <w:b/>
              </w:rPr>
            </w:pPr>
            <w:r w:rsidRPr="00FD5B52">
              <w:rPr>
                <w:b/>
              </w:rPr>
              <w:t>Week #:</w:t>
            </w:r>
            <w:r w:rsidR="00B45E30">
              <w:rPr>
                <w:b/>
              </w:rPr>
              <w:t xml:space="preserve"> </w:t>
            </w:r>
            <w:r w:rsidR="00372159">
              <w:rPr>
                <w:b/>
              </w:rPr>
              <w:t>10</w:t>
            </w:r>
          </w:p>
          <w:p w14:paraId="5A39BBE3" w14:textId="494A613A" w:rsidR="006B7E75" w:rsidRPr="00FD5B52" w:rsidRDefault="006B7E75" w:rsidP="2B7E1344">
            <w:pPr>
              <w:rPr>
                <w:b/>
                <w:bCs/>
              </w:rPr>
            </w:pPr>
          </w:p>
        </w:tc>
      </w:tr>
      <w:tr w:rsidR="00E51703" w14:paraId="34F0B930" w14:textId="77777777" w:rsidTr="685AF67A">
        <w:trPr>
          <w:trHeight w:val="267"/>
        </w:trPr>
        <w:tc>
          <w:tcPr>
            <w:tcW w:w="10790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467D78" w14:textId="188576F8" w:rsidR="00E51703" w:rsidRDefault="00E51703" w:rsidP="004269F8">
            <w:r>
              <w:rPr>
                <w:b/>
              </w:rPr>
              <w:t xml:space="preserve">OBJECTIVES:   </w:t>
            </w:r>
            <w:r w:rsidRPr="00FD5B52">
              <w:rPr>
                <w:i/>
              </w:rPr>
              <w:t xml:space="preserve">What does the group most need to get out of this </w:t>
            </w:r>
            <w:proofErr w:type="gramStart"/>
            <w:r w:rsidRPr="00FD5B52">
              <w:rPr>
                <w:i/>
              </w:rPr>
              <w:t>session?</w:t>
            </w:r>
            <w:r>
              <w:t>:</w:t>
            </w:r>
            <w:proofErr w:type="gramEnd"/>
          </w:p>
        </w:tc>
      </w:tr>
      <w:tr w:rsidR="00E51703" w14:paraId="4B94D5A5" w14:textId="77777777" w:rsidTr="685AF67A">
        <w:trPr>
          <w:trHeight w:val="1286"/>
        </w:trPr>
        <w:tc>
          <w:tcPr>
            <w:tcW w:w="10790" w:type="dxa"/>
            <w:gridSpan w:val="5"/>
          </w:tcPr>
          <w:p w14:paraId="0557BF31" w14:textId="77777777" w:rsidR="00755101" w:rsidRDefault="00372159" w:rsidP="00F23D8E">
            <w:r>
              <w:t xml:space="preserve"> </w:t>
            </w:r>
          </w:p>
          <w:p w14:paraId="5BDB6D00" w14:textId="77777777" w:rsidR="00372159" w:rsidRPr="00372159" w:rsidRDefault="00372159" w:rsidP="00372159">
            <w:pPr>
              <w:numPr>
                <w:ilvl w:val="0"/>
                <w:numId w:val="3"/>
              </w:numPr>
              <w:spacing w:after="0" w:line="240" w:lineRule="auto"/>
              <w:rPr>
                <w:lang w:val="en-IN"/>
              </w:rPr>
            </w:pPr>
            <w:r w:rsidRPr="00372159">
              <w:rPr>
                <w:lang w:val="en-IN"/>
              </w:rPr>
              <w:t xml:space="preserve">Design polymorphic objects to amplify the reusability of </w:t>
            </w:r>
            <w:proofErr w:type="gramStart"/>
            <w:r w:rsidRPr="00372159">
              <w:rPr>
                <w:lang w:val="en-IN"/>
              </w:rPr>
              <w:t>code</w:t>
            </w:r>
            <w:proofErr w:type="gramEnd"/>
          </w:p>
          <w:p w14:paraId="0BF17371" w14:textId="77777777" w:rsidR="00372159" w:rsidRPr="00372159" w:rsidRDefault="00372159" w:rsidP="00372159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372159">
              <w:rPr>
                <w:lang w:val="en-IN"/>
              </w:rPr>
              <w:t xml:space="preserve">Distinguish monomorphic and polymorphic </w:t>
            </w:r>
            <w:proofErr w:type="gramStart"/>
            <w:r w:rsidRPr="00372159">
              <w:rPr>
                <w:lang w:val="en-IN"/>
              </w:rPr>
              <w:t>objects</w:t>
            </w:r>
            <w:proofErr w:type="gramEnd"/>
          </w:p>
          <w:p w14:paraId="14932E4A" w14:textId="0E101227" w:rsidR="00372159" w:rsidRDefault="00372159" w:rsidP="00372159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372159">
              <w:rPr>
                <w:lang w:val="en-IN"/>
              </w:rPr>
              <w:t xml:space="preserve">Describe the difference between early binding and dynamic </w:t>
            </w:r>
            <w:proofErr w:type="gramStart"/>
            <w:r w:rsidRPr="00372159">
              <w:rPr>
                <w:lang w:val="en-IN"/>
              </w:rPr>
              <w:t>dispatch</w:t>
            </w:r>
            <w:proofErr w:type="gramEnd"/>
          </w:p>
          <w:p w14:paraId="3DEEC669" w14:textId="6FCC2CBF" w:rsidR="00372159" w:rsidRPr="00372159" w:rsidRDefault="00372159" w:rsidP="0037215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IN"/>
              </w:rPr>
            </w:pPr>
            <w:r w:rsidRPr="00372159">
              <w:rPr>
                <w:lang w:val="en-IN"/>
              </w:rPr>
              <w:t>Introduce pure virtual functions</w:t>
            </w:r>
          </w:p>
        </w:tc>
      </w:tr>
      <w:tr w:rsidR="00E51703" w14:paraId="58B1F022" w14:textId="77777777" w:rsidTr="685AF67A">
        <w:trPr>
          <w:trHeight w:val="267"/>
        </w:trPr>
        <w:tc>
          <w:tcPr>
            <w:tcW w:w="10790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B13336" w14:textId="77777777" w:rsidR="00E51703" w:rsidRDefault="00E51703" w:rsidP="00E51703">
            <w:r>
              <w:rPr>
                <w:b/>
              </w:rPr>
              <w:t xml:space="preserve">CO-FACILITATION CHECKLIST: </w:t>
            </w:r>
          </w:p>
        </w:tc>
      </w:tr>
      <w:tr w:rsidR="00E51703" w14:paraId="28904DAF" w14:textId="77777777" w:rsidTr="685AF67A">
        <w:trPr>
          <w:trHeight w:val="1286"/>
        </w:trPr>
        <w:tc>
          <w:tcPr>
            <w:tcW w:w="10790" w:type="dxa"/>
            <w:gridSpan w:val="5"/>
          </w:tcPr>
          <w:p w14:paraId="76F31752" w14:textId="602849FA" w:rsidR="00A12582" w:rsidRPr="00A12582" w:rsidRDefault="00000000" w:rsidP="685AF67A">
            <w:pPr>
              <w:shd w:val="clear" w:color="auto" w:fill="FFFFFF" w:themeFill="background1"/>
              <w:spacing w:beforeAutospacing="1" w:afterAutospacing="1"/>
              <w:rPr>
                <w:rFonts w:eastAsia="Times New Roman"/>
                <w:color w:val="000000" w:themeColor="text1"/>
              </w:rPr>
            </w:pP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-9755894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4E4A45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C</w:t>
            </w:r>
            <w:r w:rsidR="00E51703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heck </w:t>
            </w:r>
            <w:r w:rsidR="00E51703" w:rsidRPr="0F8FE9DF">
              <w:rPr>
                <w:rFonts w:eastAsia="Times New Roman"/>
                <w:bdr w:val="none" w:sz="0" w:space="0" w:color="auto" w:frame="1"/>
              </w:rPr>
              <w:t xml:space="preserve">session </w:t>
            </w:r>
            <w:r w:rsidR="1A997973" w:rsidRPr="0F8FE9DF">
              <w:rPr>
                <w:rFonts w:eastAsia="Times New Roman"/>
                <w:bdr w:val="none" w:sz="0" w:space="0" w:color="auto" w:frame="1"/>
              </w:rPr>
              <w:t xml:space="preserve">plans in the Leader’s Manual </w:t>
            </w:r>
            <w:r w:rsidR="00E51703" w:rsidRPr="0F8FE9DF">
              <w:rPr>
                <w:rFonts w:eastAsia="Times New Roman"/>
                <w:color w:val="000000"/>
                <w:bdr w:val="none" w:sz="0" w:space="0" w:color="auto" w:frame="1"/>
              </w:rPr>
              <w:t>for inspiration</w:t>
            </w:r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br/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1766111539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00807DC8" w:rsidRPr="0F8FE9DF">
              <w:rPr>
                <w:rFonts w:eastAsia="Times New Roman"/>
                <w:color w:val="201F1E"/>
              </w:rPr>
              <w:t xml:space="preserve">Decide </w:t>
            </w:r>
            <w:r w:rsidR="00A12582" w:rsidRPr="0F8FE9DF">
              <w:rPr>
                <w:rFonts w:eastAsia="Times New Roman"/>
                <w:color w:val="201F1E"/>
              </w:rPr>
              <w:t>who will plan and lead each activity</w:t>
            </w:r>
            <w:r w:rsidR="00807DC8" w:rsidRPr="0F8FE9DF">
              <w:rPr>
                <w:rFonts w:eastAsia="Times New Roman"/>
                <w:color w:val="201F1E"/>
              </w:rPr>
              <w:t>.</w:t>
            </w:r>
            <w:r w:rsidR="00A12582" w:rsidRPr="0F8FE9DF">
              <w:rPr>
                <w:rFonts w:eastAsia="Times New Roman"/>
                <w:color w:val="201F1E"/>
              </w:rPr>
              <w:t xml:space="preserve"> What support do you need from your co-facilitator?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-964415715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00E51703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Prepare </w:t>
            </w:r>
            <w:r w:rsidR="00A12582" w:rsidRPr="0F8FE9DF">
              <w:rPr>
                <w:rFonts w:eastAsia="Times New Roman"/>
                <w:bdr w:val="none" w:sz="0" w:space="0" w:color="auto" w:frame="1"/>
              </w:rPr>
              <w:t xml:space="preserve">your </w:t>
            </w:r>
            <w:r w:rsidR="00E51703" w:rsidRPr="0F8FE9DF">
              <w:rPr>
                <w:rFonts w:eastAsia="Times New Roman"/>
                <w:bdr w:val="none" w:sz="0" w:space="0" w:color="auto" w:frame="1"/>
              </w:rPr>
              <w:t>PowerPoint session file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-826821761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Check for </w:t>
            </w:r>
            <w:r w:rsidR="00A12582" w:rsidRPr="0F8FE9DF">
              <w:rPr>
                <w:rFonts w:eastAsia="Times New Roman"/>
                <w:bdr w:val="none" w:sz="0" w:space="0" w:color="auto" w:frame="1"/>
              </w:rPr>
              <w:t>accessibility &amp; compatibil</w:t>
            </w:r>
            <w:r w:rsidR="00542029" w:rsidRPr="0F8FE9DF">
              <w:rPr>
                <w:rFonts w:eastAsia="Times New Roman"/>
                <w:bdr w:val="none" w:sz="0" w:space="0" w:color="auto" w:frame="1"/>
              </w:rPr>
              <w:t>i</w:t>
            </w:r>
            <w:r w:rsidR="00A12582" w:rsidRPr="0F8FE9DF">
              <w:rPr>
                <w:rFonts w:eastAsia="Times New Roman"/>
                <w:bdr w:val="none" w:sz="0" w:space="0" w:color="auto" w:frame="1"/>
              </w:rPr>
              <w:t>ty</w:t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2023365068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00542029" w:rsidRPr="0F8FE9DF">
              <w:rPr>
                <w:rFonts w:eastAsia="Times New Roman"/>
                <w:color w:val="000000"/>
                <w:bdr w:val="none" w:sz="0" w:space="0" w:color="auto" w:frame="1"/>
              </w:rPr>
              <w:t>Upload</w:t>
            </w:r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2FF10700" w:rsidRPr="0F8FE9DF">
              <w:rPr>
                <w:rFonts w:eastAsia="Times New Roman"/>
                <w:color w:val="000000"/>
                <w:bdr w:val="none" w:sz="0" w:space="0" w:color="auto" w:frame="1"/>
              </w:rPr>
              <w:t>your session plan</w:t>
            </w:r>
            <w:r w:rsidR="17E343D6" w:rsidRPr="0F8FE9DF">
              <w:rPr>
                <w:rFonts w:eastAsia="Times New Roman"/>
                <w:color w:val="000000"/>
                <w:bdr w:val="none" w:sz="0" w:space="0" w:color="auto" w:frame="1"/>
              </w:rPr>
              <w:t>ning sheet</w:t>
            </w:r>
            <w:r w:rsidR="2FF10700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to </w:t>
            </w:r>
            <w:r w:rsidR="0F437999">
              <w:t>MS Teams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-33429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685AF67A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685AF67A">
              <w:rPr>
                <w:rFonts w:eastAsia="Times New Roman"/>
                <w:color w:val="000000"/>
                <w:bdr w:val="none" w:sz="0" w:space="0" w:color="auto" w:frame="1"/>
              </w:rPr>
              <w:t xml:space="preserve"> Promote your session!</w:t>
            </w:r>
            <w:r w:rsidR="003E0D9C">
              <w:br/>
            </w:r>
            <w:sdt>
              <w:sdtPr>
                <w:rPr>
                  <w:rFonts w:eastAsia="Times New Roman"/>
                  <w:color w:val="000000" w:themeColor="text1"/>
                </w:rPr>
                <w:id w:val="2057201515"/>
                <w:placeholder>
                  <w:docPart w:val="DefaultPlaceholder_1081868574"/>
                </w:placeholder>
              </w:sdtPr>
              <w:sdtContent/>
            </w:sdt>
          </w:p>
        </w:tc>
      </w:tr>
      <w:tr w:rsidR="00E51703" w14:paraId="1D35BD39" w14:textId="77777777" w:rsidTr="685AF67A">
        <w:trPr>
          <w:trHeight w:val="255"/>
        </w:trPr>
        <w:tc>
          <w:tcPr>
            <w:tcW w:w="1615" w:type="dxa"/>
            <w:shd w:val="clear" w:color="auto" w:fill="D9D9D9" w:themeFill="background1" w:themeFillShade="D9"/>
          </w:tcPr>
          <w:p w14:paraId="12ABF180" w14:textId="77777777" w:rsidR="00E51703" w:rsidRDefault="00A12582" w:rsidP="004269F8">
            <w:pPr>
              <w:rPr>
                <w:b/>
              </w:rPr>
            </w:pPr>
            <w:r>
              <w:rPr>
                <w:b/>
              </w:rPr>
              <w:t>FACILITATOR</w:t>
            </w: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6EA6DE1A" w14:textId="77777777" w:rsidR="00E51703" w:rsidRDefault="00E51703" w:rsidP="004269F8">
            <w:r>
              <w:rPr>
                <w:b/>
              </w:rPr>
              <w:t>OPENING ACTIVITY:</w:t>
            </w:r>
            <w:r>
              <w:t>(</w:t>
            </w:r>
            <w:r w:rsidRPr="00FD5B52">
              <w:rPr>
                <w:i/>
              </w:rPr>
              <w:t xml:space="preserve">Consider the time of the semester, </w:t>
            </w:r>
            <w:r>
              <w:rPr>
                <w:i/>
              </w:rPr>
              <w:t xml:space="preserve">numbers </w:t>
            </w:r>
            <w:r w:rsidRPr="00FD5B52">
              <w:rPr>
                <w:i/>
              </w:rPr>
              <w:t>anticipate</w:t>
            </w:r>
            <w:r>
              <w:rPr>
                <w:i/>
              </w:rPr>
              <w:t>d</w:t>
            </w:r>
            <w:r w:rsidRPr="00FD5B52">
              <w:rPr>
                <w:i/>
              </w:rPr>
              <w:t>, proximity of tests, etc.)</w:t>
            </w:r>
          </w:p>
        </w:tc>
      </w:tr>
      <w:tr w:rsidR="00E51703" w14:paraId="3656B9AB" w14:textId="77777777" w:rsidTr="685AF67A">
        <w:trPr>
          <w:trHeight w:val="1436"/>
        </w:trPr>
        <w:tc>
          <w:tcPr>
            <w:tcW w:w="1615" w:type="dxa"/>
          </w:tcPr>
          <w:p w14:paraId="45FB0818" w14:textId="0E7CEC74" w:rsidR="00E51703" w:rsidRDefault="00E51703" w:rsidP="004269F8">
            <w:pPr>
              <w:rPr>
                <w:b/>
              </w:rPr>
            </w:pPr>
          </w:p>
        </w:tc>
        <w:tc>
          <w:tcPr>
            <w:tcW w:w="9175" w:type="dxa"/>
            <w:gridSpan w:val="4"/>
          </w:tcPr>
          <w:p w14:paraId="7E7E8369" w14:textId="77777777" w:rsidR="00E51703" w:rsidRDefault="00E51703" w:rsidP="004269F8">
            <w:pPr>
              <w:rPr>
                <w:b/>
              </w:rPr>
            </w:pPr>
          </w:p>
          <w:p w14:paraId="049F31CB" w14:textId="6C4B6CE4" w:rsidR="00372159" w:rsidRDefault="00372159" w:rsidP="004269F8">
            <w:pPr>
              <w:rPr>
                <w:b/>
              </w:rPr>
            </w:pPr>
            <w:r>
              <w:rPr>
                <w:b/>
              </w:rPr>
              <w:t xml:space="preserve">Ice breaker: </w:t>
            </w:r>
            <w:r w:rsidRPr="00372159">
              <w:rPr>
                <w:bCs/>
              </w:rPr>
              <w:t xml:space="preserve">General questions like how’s life going. What is their progress on milestones. </w:t>
            </w:r>
            <w:proofErr w:type="gramStart"/>
            <w:r w:rsidRPr="00372159">
              <w:rPr>
                <w:bCs/>
              </w:rPr>
              <w:t>Is</w:t>
            </w:r>
            <w:proofErr w:type="gramEnd"/>
            <w:r w:rsidRPr="00372159">
              <w:rPr>
                <w:bCs/>
              </w:rPr>
              <w:t xml:space="preserve"> the </w:t>
            </w:r>
            <w:proofErr w:type="gramStart"/>
            <w:r w:rsidRPr="00372159">
              <w:rPr>
                <w:bCs/>
              </w:rPr>
              <w:t>workshops</w:t>
            </w:r>
            <w:proofErr w:type="gramEnd"/>
            <w:r w:rsidRPr="00372159">
              <w:rPr>
                <w:bCs/>
              </w:rPr>
              <w:t xml:space="preserve"> finished. What topic they are covering in the lecture what they covered last </w:t>
            </w:r>
            <w:proofErr w:type="gramStart"/>
            <w:r w:rsidRPr="00372159">
              <w:rPr>
                <w:bCs/>
              </w:rPr>
              <w:t>week</w:t>
            </w:r>
            <w:proofErr w:type="gramEnd"/>
            <w:r w:rsidRPr="00372159">
              <w:rPr>
                <w:bCs/>
              </w:rPr>
              <w:t xml:space="preserve"> and which topic is the most confusing.</w:t>
            </w:r>
          </w:p>
        </w:tc>
      </w:tr>
      <w:tr w:rsidR="00E51703" w14:paraId="0FF905D8" w14:textId="77777777" w:rsidTr="685AF67A">
        <w:trPr>
          <w:trHeight w:val="579"/>
        </w:trPr>
        <w:tc>
          <w:tcPr>
            <w:tcW w:w="1615" w:type="dxa"/>
            <w:shd w:val="clear" w:color="auto" w:fill="D9D9D9" w:themeFill="background1" w:themeFillShade="D9"/>
          </w:tcPr>
          <w:p w14:paraId="53128261" w14:textId="77777777" w:rsidR="00E51703" w:rsidRDefault="00E51703" w:rsidP="004269F8">
            <w:pPr>
              <w:jc w:val="center"/>
              <w:rPr>
                <w:b/>
              </w:rPr>
            </w:pPr>
          </w:p>
        </w:tc>
        <w:tc>
          <w:tcPr>
            <w:tcW w:w="2775" w:type="dxa"/>
            <w:shd w:val="clear" w:color="auto" w:fill="D9D9D9" w:themeFill="background1" w:themeFillShade="D9"/>
          </w:tcPr>
          <w:p w14:paraId="13D8D2ED" w14:textId="77777777" w:rsidR="00E51703" w:rsidRDefault="00E51703" w:rsidP="004269F8">
            <w:pPr>
              <w:jc w:val="center"/>
              <w:rPr>
                <w:b/>
              </w:rPr>
            </w:pPr>
            <w:r>
              <w:rPr>
                <w:b/>
              </w:rPr>
              <w:t>Content/Concept</w:t>
            </w:r>
          </w:p>
          <w:p w14:paraId="62486C05" w14:textId="77777777" w:rsidR="00E51703" w:rsidRPr="004269F8" w:rsidRDefault="00E51703" w:rsidP="004269F8">
            <w:pPr>
              <w:jc w:val="center"/>
              <w:rPr>
                <w:i/>
              </w:rPr>
            </w:pPr>
          </w:p>
        </w:tc>
        <w:tc>
          <w:tcPr>
            <w:tcW w:w="3543" w:type="dxa"/>
            <w:shd w:val="clear" w:color="auto" w:fill="D9D9D9" w:themeFill="background1" w:themeFillShade="D9"/>
          </w:tcPr>
          <w:p w14:paraId="18283460" w14:textId="77777777" w:rsidR="00E51703" w:rsidRPr="00FD5B52" w:rsidRDefault="00C67F1F" w:rsidP="004269F8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  <w:p w14:paraId="6672FE93" w14:textId="161E9F3B" w:rsidR="00410C07" w:rsidRDefault="00410C07" w:rsidP="00410C07">
            <w:pPr>
              <w:rPr>
                <w:i/>
              </w:rPr>
            </w:pPr>
            <w:r>
              <w:rPr>
                <w:i/>
              </w:rPr>
              <w:t xml:space="preserve">Align learning strategy to </w:t>
            </w:r>
            <w:proofErr w:type="gramStart"/>
            <w:r>
              <w:rPr>
                <w:i/>
              </w:rPr>
              <w:t>content</w:t>
            </w:r>
            <w:r w:rsidR="00060604">
              <w:rPr>
                <w:i/>
              </w:rPr>
              <w:t>;</w:t>
            </w:r>
            <w:proofErr w:type="gramEnd"/>
            <w:r w:rsidR="00C67F1F">
              <w:rPr>
                <w:i/>
              </w:rPr>
              <w:t xml:space="preserve"> </w:t>
            </w:r>
          </w:p>
          <w:p w14:paraId="37087FF3" w14:textId="3F7F4EB9" w:rsidR="00E51703" w:rsidRPr="00FD5B52" w:rsidRDefault="00060604" w:rsidP="00410C07">
            <w:pPr>
              <w:rPr>
                <w:i/>
              </w:rPr>
            </w:pPr>
            <w:r>
              <w:rPr>
                <w:i/>
              </w:rPr>
              <w:t>provide i</w:t>
            </w:r>
            <w:r w:rsidR="00C67F1F">
              <w:rPr>
                <w:i/>
              </w:rPr>
              <w:t>nstructions for participants</w:t>
            </w:r>
          </w:p>
        </w:tc>
        <w:tc>
          <w:tcPr>
            <w:tcW w:w="2857" w:type="dxa"/>
            <w:gridSpan w:val="2"/>
            <w:shd w:val="clear" w:color="auto" w:fill="D9D9D9" w:themeFill="background1" w:themeFillShade="D9"/>
          </w:tcPr>
          <w:p w14:paraId="66474914" w14:textId="77777777" w:rsidR="00E51703" w:rsidRPr="00FD5B52" w:rsidRDefault="00E51703" w:rsidP="004269F8">
            <w:pPr>
              <w:jc w:val="center"/>
              <w:rPr>
                <w:b/>
              </w:rPr>
            </w:pPr>
            <w:r w:rsidRPr="00FD5B52">
              <w:rPr>
                <w:b/>
              </w:rPr>
              <w:t>Collaborative Technique</w:t>
            </w:r>
          </w:p>
          <w:p w14:paraId="1D1FBEF7" w14:textId="74FA3614" w:rsidR="00E51703" w:rsidRPr="00FD5B52" w:rsidRDefault="00E51703" w:rsidP="00410C07">
            <w:pPr>
              <w:rPr>
                <w:i/>
              </w:rPr>
            </w:pPr>
            <w:r>
              <w:rPr>
                <w:i/>
              </w:rPr>
              <w:t>How will participants</w:t>
            </w:r>
            <w:r w:rsidR="00807DC8">
              <w:rPr>
                <w:i/>
              </w:rPr>
              <w:t xml:space="preserve"> work on this task together</w:t>
            </w:r>
            <w:r>
              <w:rPr>
                <w:i/>
              </w:rPr>
              <w:t>?</w:t>
            </w:r>
          </w:p>
        </w:tc>
      </w:tr>
      <w:tr w:rsidR="00E51703" w14:paraId="47335B75" w14:textId="77777777" w:rsidTr="685AF67A">
        <w:trPr>
          <w:trHeight w:val="175"/>
        </w:trPr>
        <w:tc>
          <w:tcPr>
            <w:tcW w:w="1615" w:type="dxa"/>
            <w:shd w:val="clear" w:color="auto" w:fill="D9D9D9" w:themeFill="background1" w:themeFillShade="D9"/>
          </w:tcPr>
          <w:p w14:paraId="4101652C" w14:textId="77777777" w:rsidR="00E51703" w:rsidRDefault="00E51703" w:rsidP="004269F8">
            <w:pPr>
              <w:rPr>
                <w:b/>
              </w:rPr>
            </w:pP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5FCCA6F7" w14:textId="77777777" w:rsidR="00E51703" w:rsidRPr="00FD5B52" w:rsidRDefault="00E51703" w:rsidP="004269F8">
            <w:pPr>
              <w:rPr>
                <w:b/>
              </w:rPr>
            </w:pPr>
            <w:r>
              <w:rPr>
                <w:b/>
              </w:rPr>
              <w:t>ACTIVITY 1:</w:t>
            </w:r>
          </w:p>
        </w:tc>
      </w:tr>
      <w:tr w:rsidR="00E51703" w14:paraId="4B99056E" w14:textId="77777777" w:rsidTr="685AF67A">
        <w:trPr>
          <w:trHeight w:val="1794"/>
        </w:trPr>
        <w:tc>
          <w:tcPr>
            <w:tcW w:w="1615" w:type="dxa"/>
          </w:tcPr>
          <w:p w14:paraId="1299C43A" w14:textId="6987E6F8" w:rsidR="00E51703" w:rsidRDefault="00E51703"/>
        </w:tc>
        <w:tc>
          <w:tcPr>
            <w:tcW w:w="2775" w:type="dxa"/>
          </w:tcPr>
          <w:p w14:paraId="43C603D4" w14:textId="77777777" w:rsidR="00E51703" w:rsidRDefault="00E51703"/>
          <w:p w14:paraId="4DDBEF00" w14:textId="1B40F5BD" w:rsidR="00372159" w:rsidRDefault="00372159">
            <w:r>
              <w:t>Coding question to cover polymorphic object dynamic binding and early binding.</w:t>
            </w:r>
          </w:p>
        </w:tc>
        <w:tc>
          <w:tcPr>
            <w:tcW w:w="3543" w:type="dxa"/>
          </w:tcPr>
          <w:p w14:paraId="38763C17" w14:textId="77777777" w:rsidR="00276AE4" w:rsidRDefault="00276AE4"/>
          <w:p w14:paraId="450D5D0F" w14:textId="77777777" w:rsidR="00372159" w:rsidRDefault="00372159" w:rsidP="00372159">
            <w:pPr>
              <w:spacing w:after="0" w:line="240" w:lineRule="auto"/>
            </w:pPr>
            <w:r>
              <w:t>Imagine you're building a virtual zoo management system. Your system should handle different types of animals with unique behaviors and characteristics. Implement a hierarchy of animal classes using inheritance and dynamic memory allocation, ensuring that certain traits are protected while allowing flexibility for specific behaviors.</w:t>
            </w:r>
          </w:p>
          <w:p w14:paraId="2CB7EF2D" w14:textId="77777777" w:rsidR="00372159" w:rsidRDefault="00372159" w:rsidP="00372159">
            <w:pPr>
              <w:spacing w:after="0" w:line="240" w:lineRule="auto"/>
            </w:pPr>
          </w:p>
          <w:p w14:paraId="275F6C50" w14:textId="77777777" w:rsidR="00372159" w:rsidRDefault="00372159" w:rsidP="00372159">
            <w:pPr>
              <w:spacing w:after="0" w:line="240" w:lineRule="auto"/>
            </w:pPr>
            <w:r>
              <w:t>Your hierarchy should include the following classes:</w:t>
            </w:r>
          </w:p>
          <w:p w14:paraId="12CB002C" w14:textId="77777777" w:rsidR="00372159" w:rsidRDefault="00372159" w:rsidP="00372159">
            <w:pPr>
              <w:spacing w:after="0" w:line="240" w:lineRule="auto"/>
            </w:pPr>
          </w:p>
          <w:p w14:paraId="10D259ED" w14:textId="77777777" w:rsidR="00372159" w:rsidRDefault="00372159" w:rsidP="00372159">
            <w:pPr>
              <w:spacing w:after="0" w:line="240" w:lineRule="auto"/>
            </w:pPr>
            <w:r w:rsidRPr="00372159">
              <w:rPr>
                <w:b/>
                <w:bCs/>
              </w:rPr>
              <w:t>Animal</w:t>
            </w:r>
            <w:r>
              <w:t xml:space="preserve">: Base class for all animals. It should have protected data members name (string) and age (integer). Implement a constructor </w:t>
            </w:r>
            <w:r>
              <w:lastRenderedPageBreak/>
              <w:t xml:space="preserve">to initialize these members. It should have a display function to display the details. </w:t>
            </w:r>
          </w:p>
          <w:p w14:paraId="70D08694" w14:textId="77777777" w:rsidR="00372159" w:rsidRDefault="00372159" w:rsidP="00372159">
            <w:pPr>
              <w:spacing w:after="0" w:line="240" w:lineRule="auto"/>
            </w:pPr>
          </w:p>
          <w:p w14:paraId="0AC7BF6D" w14:textId="77777777" w:rsidR="00372159" w:rsidRDefault="00372159" w:rsidP="00372159">
            <w:pPr>
              <w:spacing w:after="0" w:line="240" w:lineRule="auto"/>
            </w:pPr>
            <w:r w:rsidRPr="00372159">
              <w:rPr>
                <w:b/>
                <w:bCs/>
              </w:rPr>
              <w:t>Mammal</w:t>
            </w:r>
            <w:r>
              <w:t>: Derived from Animal, representing mammals. It should have a private data member numLegs (integer). Implement a constructor to initialize numLegs and invoke the Animal constructor. It should have a display function to display the details.</w:t>
            </w:r>
          </w:p>
          <w:p w14:paraId="2C075C31" w14:textId="77777777" w:rsidR="00372159" w:rsidRDefault="00372159" w:rsidP="00372159">
            <w:pPr>
              <w:spacing w:after="0" w:line="240" w:lineRule="auto"/>
            </w:pPr>
          </w:p>
          <w:p w14:paraId="316881FE" w14:textId="77777777" w:rsidR="00372159" w:rsidRDefault="00372159" w:rsidP="00372159">
            <w:pPr>
              <w:spacing w:after="0" w:line="240" w:lineRule="auto"/>
            </w:pPr>
            <w:r w:rsidRPr="00372159">
              <w:rPr>
                <w:b/>
                <w:bCs/>
              </w:rPr>
              <w:t>Bird</w:t>
            </w:r>
            <w:r>
              <w:t>: Derived from Animal, representing birds. It should have a private data member canFly (boolean). Implement a constructor to initialize canFly and invoke the Animal constructor. It should have a display function to display the details.</w:t>
            </w:r>
          </w:p>
          <w:p w14:paraId="114FBDF9" w14:textId="77777777" w:rsidR="00372159" w:rsidRDefault="00372159" w:rsidP="00372159">
            <w:pPr>
              <w:spacing w:after="0" w:line="240" w:lineRule="auto"/>
            </w:pPr>
          </w:p>
          <w:p w14:paraId="3B37C4FC" w14:textId="77777777" w:rsidR="00372159" w:rsidRDefault="00372159" w:rsidP="00372159">
            <w:pPr>
              <w:spacing w:after="0" w:line="240" w:lineRule="auto"/>
            </w:pPr>
          </w:p>
          <w:p w14:paraId="658CD4FB" w14:textId="77777777" w:rsidR="00372159" w:rsidRDefault="00372159" w:rsidP="00372159">
            <w:pPr>
              <w:spacing w:after="0" w:line="240" w:lineRule="auto"/>
            </w:pPr>
            <w:r w:rsidRPr="00372159">
              <w:rPr>
                <w:b/>
                <w:bCs/>
              </w:rPr>
              <w:t>Zoo</w:t>
            </w:r>
            <w:r>
              <w:t>: A class representing a zoo that contains a dynamic array of pointers to Animal. Implement a method addAnimal() to add a new animal to the zoo, and a method displayAnimals() to display information about all animals in the zoo.</w:t>
            </w:r>
          </w:p>
          <w:p w14:paraId="66D38E6D" w14:textId="77777777" w:rsidR="00372159" w:rsidRDefault="00372159" w:rsidP="00372159">
            <w:pPr>
              <w:spacing w:after="0" w:line="240" w:lineRule="auto"/>
            </w:pPr>
          </w:p>
          <w:p w14:paraId="5D0BE55B" w14:textId="77777777" w:rsidR="00372159" w:rsidRDefault="00372159" w:rsidP="00372159">
            <w:pPr>
              <w:spacing w:after="0" w:line="240" w:lineRule="auto"/>
            </w:pPr>
            <w:r>
              <w:t>Write a C++ program that demonstrates the usage of these classes. You should dynamically allocate memory for animals, add them to the zoo, and display their information.</w:t>
            </w:r>
          </w:p>
          <w:p w14:paraId="2C6AB445" w14:textId="77777777" w:rsidR="00372159" w:rsidRDefault="00372159" w:rsidP="00372159">
            <w:pPr>
              <w:spacing w:after="0" w:line="240" w:lineRule="auto"/>
            </w:pPr>
          </w:p>
          <w:p w14:paraId="1492773D" w14:textId="77777777" w:rsidR="00372159" w:rsidRDefault="00372159" w:rsidP="00372159">
            <w:pPr>
              <w:spacing w:after="0" w:line="240" w:lineRule="auto"/>
            </w:pPr>
            <w:r>
              <w:t>All your code should be compiled using this command on matrix:</w:t>
            </w:r>
          </w:p>
          <w:p w14:paraId="51F50D2A" w14:textId="77777777" w:rsidR="00372159" w:rsidRDefault="00372159" w:rsidP="00372159">
            <w:pPr>
              <w:spacing w:after="0" w:line="240" w:lineRule="auto"/>
            </w:pPr>
            <w:r>
              <w:t>g++ -Wall -std=c++11 -g -o ws main.cpp</w:t>
            </w:r>
          </w:p>
          <w:p w14:paraId="4106F254" w14:textId="77777777" w:rsidR="00372159" w:rsidRDefault="00372159" w:rsidP="00372159">
            <w:pPr>
              <w:spacing w:after="0" w:line="240" w:lineRule="auto"/>
            </w:pPr>
          </w:p>
          <w:p w14:paraId="428B53D6" w14:textId="77777777" w:rsidR="00372159" w:rsidRDefault="00372159" w:rsidP="00372159">
            <w:pPr>
              <w:spacing w:after="0" w:line="240" w:lineRule="auto"/>
            </w:pPr>
            <w:r>
              <w:t>After compiling and testing your code, run your program as follows to check for possible memory leaks (assuming your executable name is ws):</w:t>
            </w:r>
          </w:p>
          <w:p w14:paraId="761C11FB" w14:textId="77777777" w:rsidR="00372159" w:rsidRDefault="00372159" w:rsidP="00372159">
            <w:pPr>
              <w:spacing w:after="0" w:line="240" w:lineRule="auto"/>
            </w:pPr>
            <w:r>
              <w:t>valgrind --show-error-list=yes --leak-check=full --show-leak-kinds=all --track-origins=yes ws</w:t>
            </w:r>
          </w:p>
          <w:p w14:paraId="2DEAB0D6" w14:textId="77777777" w:rsidR="00372159" w:rsidRDefault="00372159" w:rsidP="00372159">
            <w:pPr>
              <w:spacing w:after="0" w:line="240" w:lineRule="auto"/>
            </w:pPr>
          </w:p>
          <w:p w14:paraId="1F8ED5E4" w14:textId="77777777" w:rsidR="00372159" w:rsidRDefault="00372159" w:rsidP="00372159">
            <w:pPr>
              <w:spacing w:after="0" w:line="240" w:lineRule="auto"/>
            </w:pPr>
            <w:r>
              <w:lastRenderedPageBreak/>
              <w:t>int main() {</w:t>
            </w:r>
          </w:p>
          <w:p w14:paraId="45B03EA1" w14:textId="77777777" w:rsidR="00372159" w:rsidRDefault="00372159" w:rsidP="00372159">
            <w:pPr>
              <w:spacing w:after="0" w:line="240" w:lineRule="auto"/>
            </w:pPr>
          </w:p>
          <w:p w14:paraId="155F862D" w14:textId="77777777" w:rsidR="00372159" w:rsidRDefault="00372159" w:rsidP="00372159">
            <w:pPr>
              <w:spacing w:after="0" w:line="240" w:lineRule="auto"/>
            </w:pPr>
            <w:r>
              <w:t xml:space="preserve">    Zoo zoo(5</w:t>
            </w:r>
            <w:proofErr w:type="gramStart"/>
            <w:r>
              <w:t>);</w:t>
            </w:r>
            <w:proofErr w:type="gramEnd"/>
          </w:p>
          <w:p w14:paraId="0CAB1E1A" w14:textId="77777777" w:rsidR="00372159" w:rsidRDefault="00372159" w:rsidP="00372159">
            <w:pPr>
              <w:spacing w:after="0" w:line="240" w:lineRule="auto"/>
            </w:pPr>
          </w:p>
          <w:p w14:paraId="1BAE964D" w14:textId="77777777" w:rsidR="00372159" w:rsidRDefault="00372159" w:rsidP="00372159">
            <w:pPr>
              <w:spacing w:after="0" w:line="240" w:lineRule="auto"/>
            </w:pPr>
            <w:r>
              <w:t xml:space="preserve">    Mammal elephant("Dumbo", 10, 4</w:t>
            </w:r>
            <w:proofErr w:type="gramStart"/>
            <w:r>
              <w:t>);</w:t>
            </w:r>
            <w:proofErr w:type="gramEnd"/>
          </w:p>
          <w:p w14:paraId="13C8CD0F" w14:textId="77777777" w:rsidR="00372159" w:rsidRDefault="00372159" w:rsidP="00372159">
            <w:pPr>
              <w:spacing w:after="0" w:line="240" w:lineRule="auto"/>
            </w:pPr>
            <w:r>
              <w:t xml:space="preserve">    Bird parrot("Polly", 3, true</w:t>
            </w:r>
            <w:proofErr w:type="gramStart"/>
            <w:r>
              <w:t>);</w:t>
            </w:r>
            <w:proofErr w:type="gramEnd"/>
          </w:p>
          <w:p w14:paraId="196F7E0F" w14:textId="77777777" w:rsidR="00372159" w:rsidRDefault="00372159" w:rsidP="00372159">
            <w:pPr>
              <w:spacing w:after="0" w:line="240" w:lineRule="auto"/>
            </w:pPr>
            <w:r>
              <w:t xml:space="preserve">    Mammal lion("Simba", 5, 4</w:t>
            </w:r>
            <w:proofErr w:type="gramStart"/>
            <w:r>
              <w:t>);</w:t>
            </w:r>
            <w:proofErr w:type="gramEnd"/>
          </w:p>
          <w:p w14:paraId="6543D578" w14:textId="77777777" w:rsidR="00372159" w:rsidRDefault="00372159" w:rsidP="00372159">
            <w:pPr>
              <w:spacing w:after="0" w:line="240" w:lineRule="auto"/>
            </w:pPr>
          </w:p>
          <w:p w14:paraId="76615C7E" w14:textId="77777777" w:rsidR="00372159" w:rsidRDefault="00372159" w:rsidP="00372159">
            <w:pPr>
              <w:spacing w:after="0" w:line="240" w:lineRule="auto"/>
            </w:pPr>
            <w:r>
              <w:t xml:space="preserve">    zoo.addAnimal(&amp;elephant</w:t>
            </w:r>
            <w:proofErr w:type="gramStart"/>
            <w:r>
              <w:t>);</w:t>
            </w:r>
            <w:proofErr w:type="gramEnd"/>
          </w:p>
          <w:p w14:paraId="1026504D" w14:textId="77777777" w:rsidR="00372159" w:rsidRDefault="00372159" w:rsidP="00372159">
            <w:pPr>
              <w:spacing w:after="0" w:line="240" w:lineRule="auto"/>
            </w:pPr>
            <w:r>
              <w:t xml:space="preserve">    zoo.addAnimal(&amp;parrot</w:t>
            </w:r>
            <w:proofErr w:type="gramStart"/>
            <w:r>
              <w:t>);</w:t>
            </w:r>
            <w:proofErr w:type="gramEnd"/>
          </w:p>
          <w:p w14:paraId="28E35DA2" w14:textId="77777777" w:rsidR="00372159" w:rsidRDefault="00372159" w:rsidP="00372159">
            <w:pPr>
              <w:spacing w:after="0" w:line="240" w:lineRule="auto"/>
            </w:pPr>
            <w:r>
              <w:t xml:space="preserve">    zoo.addAnimal(&amp;lion</w:t>
            </w:r>
            <w:proofErr w:type="gramStart"/>
            <w:r>
              <w:t>);</w:t>
            </w:r>
            <w:proofErr w:type="gramEnd"/>
          </w:p>
          <w:p w14:paraId="358BEA84" w14:textId="77777777" w:rsidR="00372159" w:rsidRDefault="00372159" w:rsidP="00372159">
            <w:pPr>
              <w:spacing w:after="0" w:line="240" w:lineRule="auto"/>
            </w:pPr>
          </w:p>
          <w:p w14:paraId="53B09B8D" w14:textId="77777777" w:rsidR="00372159" w:rsidRDefault="00372159" w:rsidP="00372159">
            <w:pPr>
              <w:spacing w:after="0" w:line="240" w:lineRule="auto"/>
            </w:pPr>
            <w:r>
              <w:t xml:space="preserve">    zoo.displayAnimals(</w:t>
            </w:r>
            <w:proofErr w:type="gramStart"/>
            <w:r>
              <w:t>);</w:t>
            </w:r>
            <w:proofErr w:type="gramEnd"/>
          </w:p>
          <w:p w14:paraId="394C42A5" w14:textId="77777777" w:rsidR="00372159" w:rsidRDefault="00372159" w:rsidP="00372159">
            <w:pPr>
              <w:spacing w:after="0" w:line="240" w:lineRule="auto"/>
            </w:pPr>
          </w:p>
          <w:p w14:paraId="3DA5864A" w14:textId="77777777" w:rsidR="00372159" w:rsidRDefault="00372159" w:rsidP="00372159">
            <w:pPr>
              <w:spacing w:after="0" w:line="240" w:lineRule="auto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3461D779" w14:textId="121D9044" w:rsidR="00372159" w:rsidRDefault="00372159" w:rsidP="00372159">
            <w:r>
              <w:t>}</w:t>
            </w:r>
          </w:p>
        </w:tc>
        <w:tc>
          <w:tcPr>
            <w:tcW w:w="2857" w:type="dxa"/>
            <w:gridSpan w:val="2"/>
          </w:tcPr>
          <w:p w14:paraId="53A0AAA1" w14:textId="77777777" w:rsidR="00E51703" w:rsidRDefault="00E51703"/>
          <w:p w14:paraId="3CF2D8B6" w14:textId="46D3E731" w:rsidR="0032189C" w:rsidRDefault="0032189C">
            <w:r>
              <w:t>Students will work individually and them paste their answer on single doc file after they are done.</w:t>
            </w:r>
          </w:p>
        </w:tc>
      </w:tr>
      <w:tr w:rsidR="00E51703" w14:paraId="79A9E39B" w14:textId="77777777" w:rsidTr="685AF67A">
        <w:trPr>
          <w:trHeight w:val="140"/>
        </w:trPr>
        <w:tc>
          <w:tcPr>
            <w:tcW w:w="1615" w:type="dxa"/>
            <w:shd w:val="clear" w:color="auto" w:fill="D9D9D9" w:themeFill="background1" w:themeFillShade="D9"/>
          </w:tcPr>
          <w:p w14:paraId="0FB78278" w14:textId="77777777" w:rsidR="00E51703" w:rsidRDefault="00E51703">
            <w:pPr>
              <w:rPr>
                <w:b/>
              </w:rPr>
            </w:pP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0A28FC62" w14:textId="77777777" w:rsidR="00E51703" w:rsidRDefault="00E51703">
            <w:r>
              <w:rPr>
                <w:b/>
              </w:rPr>
              <w:t>ACTIVITY 2:</w:t>
            </w:r>
          </w:p>
        </w:tc>
      </w:tr>
      <w:tr w:rsidR="00E54BD7" w14:paraId="1FC39945" w14:textId="77777777" w:rsidTr="685AF67A">
        <w:trPr>
          <w:trHeight w:val="1921"/>
        </w:trPr>
        <w:tc>
          <w:tcPr>
            <w:tcW w:w="1615" w:type="dxa"/>
          </w:tcPr>
          <w:p w14:paraId="0562CB0E" w14:textId="791DA0AE" w:rsidR="00E54BD7" w:rsidRDefault="00E54BD7" w:rsidP="00E54BD7"/>
        </w:tc>
        <w:tc>
          <w:tcPr>
            <w:tcW w:w="2775" w:type="dxa"/>
          </w:tcPr>
          <w:p w14:paraId="2A61EF13" w14:textId="77777777" w:rsidR="00E54BD7" w:rsidRDefault="00E54BD7" w:rsidP="00E54BD7"/>
          <w:p w14:paraId="34CE0A41" w14:textId="6F594AE6" w:rsidR="00171D4E" w:rsidRDefault="00171D4E" w:rsidP="00E54BD7">
            <w:r>
              <w:t>Quiz to check understanding:</w:t>
            </w:r>
          </w:p>
        </w:tc>
        <w:tc>
          <w:tcPr>
            <w:tcW w:w="3543" w:type="dxa"/>
          </w:tcPr>
          <w:p w14:paraId="15595E9B" w14:textId="77777777" w:rsidR="00E54BD7" w:rsidRDefault="00E54BD7" w:rsidP="00E54BD7"/>
          <w:p w14:paraId="6BEE20AC" w14:textId="461BEDB1" w:rsidR="00171D4E" w:rsidRPr="00417DD3" w:rsidRDefault="00171D4E" w:rsidP="00171D4E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Q1. </w:t>
            </w:r>
            <w:r w:rsidRPr="00417DD3">
              <w:rPr>
                <w:b/>
                <w:bCs/>
              </w:rPr>
              <w:t>What is the purpose of virtual functions in object-oriented programming?</w:t>
            </w:r>
          </w:p>
          <w:p w14:paraId="296868F0" w14:textId="77777777" w:rsidR="00171D4E" w:rsidRDefault="00171D4E" w:rsidP="00171D4E">
            <w:pPr>
              <w:spacing w:after="0" w:line="240" w:lineRule="auto"/>
            </w:pPr>
            <w:r>
              <w:t>A) To enhance encapsulation</w:t>
            </w:r>
          </w:p>
          <w:p w14:paraId="258E7BCE" w14:textId="77777777" w:rsidR="00171D4E" w:rsidRDefault="00171D4E" w:rsidP="00171D4E">
            <w:pPr>
              <w:spacing w:after="0" w:line="240" w:lineRule="auto"/>
            </w:pPr>
            <w:r>
              <w:t>B) To optimize code execution</w:t>
            </w:r>
          </w:p>
          <w:p w14:paraId="663065A6" w14:textId="77777777" w:rsidR="00171D4E" w:rsidRDefault="00171D4E" w:rsidP="00171D4E">
            <w:pPr>
              <w:spacing w:after="0" w:line="240" w:lineRule="auto"/>
            </w:pPr>
            <w:r w:rsidRPr="00171D4E">
              <w:rPr>
                <w:highlight w:val="yellow"/>
              </w:rPr>
              <w:t>C) To facilitate polymorphism</w:t>
            </w:r>
          </w:p>
          <w:p w14:paraId="69B88D02" w14:textId="77777777" w:rsidR="00171D4E" w:rsidRDefault="00171D4E" w:rsidP="00171D4E">
            <w:r>
              <w:t>D) To improve inheritance</w:t>
            </w:r>
          </w:p>
          <w:p w14:paraId="4CBFD4AC" w14:textId="77777777" w:rsidR="00171D4E" w:rsidRDefault="00171D4E" w:rsidP="00171D4E"/>
          <w:p w14:paraId="3643181A" w14:textId="77777777" w:rsidR="00171D4E" w:rsidRPr="00417DD3" w:rsidRDefault="00171D4E" w:rsidP="00171D4E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Q2. </w:t>
            </w:r>
            <w:r w:rsidRPr="00417DD3">
              <w:rPr>
                <w:b/>
                <w:bCs/>
              </w:rPr>
              <w:t>What does polymorphism refer to in the context of object-oriented languages?</w:t>
            </w:r>
          </w:p>
          <w:p w14:paraId="470066A6" w14:textId="77777777" w:rsidR="00171D4E" w:rsidRDefault="00171D4E" w:rsidP="00171D4E">
            <w:pPr>
              <w:spacing w:after="0" w:line="240" w:lineRule="auto"/>
            </w:pPr>
            <w:r>
              <w:t>A) The ability to hide implementation details</w:t>
            </w:r>
          </w:p>
          <w:p w14:paraId="756ED9E6" w14:textId="77777777" w:rsidR="00171D4E" w:rsidRDefault="00171D4E" w:rsidP="00171D4E">
            <w:pPr>
              <w:spacing w:after="0" w:line="240" w:lineRule="auto"/>
            </w:pPr>
            <w:r>
              <w:t>B) The ability to create objects from classes</w:t>
            </w:r>
          </w:p>
          <w:p w14:paraId="38AA4677" w14:textId="77777777" w:rsidR="00171D4E" w:rsidRDefault="00171D4E" w:rsidP="00171D4E">
            <w:pPr>
              <w:spacing w:after="0" w:line="240" w:lineRule="auto"/>
            </w:pPr>
            <w:r w:rsidRPr="00171D4E">
              <w:rPr>
                <w:highlight w:val="yellow"/>
              </w:rPr>
              <w:t>C) The ability to reuse code across different types</w:t>
            </w:r>
          </w:p>
          <w:p w14:paraId="775E0B15" w14:textId="77777777" w:rsidR="00171D4E" w:rsidRDefault="00171D4E" w:rsidP="00171D4E">
            <w:pPr>
              <w:spacing w:after="0" w:line="240" w:lineRule="auto"/>
            </w:pPr>
            <w:r>
              <w:t>D) The ability to define multiple constructors</w:t>
            </w:r>
          </w:p>
          <w:p w14:paraId="44501B50" w14:textId="6DDC2C3F" w:rsidR="00171D4E" w:rsidRPr="00171D4E" w:rsidRDefault="00171D4E" w:rsidP="00171D4E">
            <w:pPr>
              <w:spacing w:after="0" w:line="240" w:lineRule="auto"/>
            </w:pPr>
          </w:p>
          <w:p w14:paraId="0D14C2E1" w14:textId="77777777" w:rsidR="00171D4E" w:rsidRPr="00417DD3" w:rsidRDefault="00171D4E" w:rsidP="00171D4E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Q3. </w:t>
            </w:r>
            <w:r w:rsidRPr="00417DD3">
              <w:rPr>
                <w:b/>
                <w:bCs/>
              </w:rPr>
              <w:t>Which statement best describes the difference between early binding and dynamic dispatch?</w:t>
            </w:r>
          </w:p>
          <w:p w14:paraId="7084F76B" w14:textId="77777777" w:rsidR="00171D4E" w:rsidRDefault="00171D4E" w:rsidP="00171D4E">
            <w:pPr>
              <w:spacing w:after="0" w:line="240" w:lineRule="auto"/>
            </w:pPr>
            <w:r>
              <w:t>A) Early binding occurs at runtime, while dynamic dispatch occurs at compile time.</w:t>
            </w:r>
          </w:p>
          <w:p w14:paraId="3814C13A" w14:textId="77777777" w:rsidR="00171D4E" w:rsidRDefault="00171D4E" w:rsidP="00171D4E">
            <w:pPr>
              <w:spacing w:after="0" w:line="240" w:lineRule="auto"/>
            </w:pPr>
            <w:r>
              <w:t>B) Early binding is based on the object's dynamic type, while dynamic dispatch is based on the object's static type.</w:t>
            </w:r>
          </w:p>
          <w:p w14:paraId="0F45A391" w14:textId="77777777" w:rsidR="00171D4E" w:rsidRDefault="00171D4E" w:rsidP="00171D4E">
            <w:pPr>
              <w:spacing w:after="0" w:line="240" w:lineRule="auto"/>
            </w:pPr>
            <w:r w:rsidRPr="00171D4E">
              <w:rPr>
                <w:highlight w:val="yellow"/>
              </w:rPr>
              <w:t>C) Early binding occurs when a function call is resolved at compile time, while dynamic dispatch occurs when it's resolved at runtime.</w:t>
            </w:r>
          </w:p>
          <w:p w14:paraId="7DA0AED0" w14:textId="77777777" w:rsidR="00171D4E" w:rsidRDefault="00171D4E" w:rsidP="00171D4E">
            <w:pPr>
              <w:spacing w:after="0" w:line="240" w:lineRule="auto"/>
            </w:pPr>
            <w:r>
              <w:lastRenderedPageBreak/>
              <w:t>D) Early binding always results in faster execution compared to dynamic dispatch.</w:t>
            </w:r>
          </w:p>
          <w:p w14:paraId="1D2E937B" w14:textId="77777777" w:rsidR="00171D4E" w:rsidRDefault="00171D4E" w:rsidP="00E54BD7"/>
          <w:p w14:paraId="33E08EA0" w14:textId="77777777" w:rsidR="00417DD3" w:rsidRPr="00417DD3" w:rsidRDefault="00417DD3" w:rsidP="00417DD3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Q4. </w:t>
            </w:r>
            <w:r w:rsidRPr="00417DD3">
              <w:rPr>
                <w:b/>
                <w:bCs/>
              </w:rPr>
              <w:t>What is the significance of declaring a destructor virtual in a base class?</w:t>
            </w:r>
          </w:p>
          <w:p w14:paraId="48CC6398" w14:textId="77777777" w:rsidR="00417DD3" w:rsidRDefault="00417DD3" w:rsidP="00417DD3">
            <w:pPr>
              <w:spacing w:after="0" w:line="240" w:lineRule="auto"/>
            </w:pPr>
            <w:r>
              <w:t>A) It prevents memory leaks in derived classes.</w:t>
            </w:r>
          </w:p>
          <w:p w14:paraId="6415A565" w14:textId="77777777" w:rsidR="00417DD3" w:rsidRDefault="00417DD3" w:rsidP="00417DD3">
            <w:pPr>
              <w:spacing w:after="0" w:line="240" w:lineRule="auto"/>
            </w:pPr>
            <w:r>
              <w:t>B) It allows dynamic allocation of objects.</w:t>
            </w:r>
          </w:p>
          <w:p w14:paraId="2D76F21A" w14:textId="77777777" w:rsidR="00417DD3" w:rsidRDefault="00417DD3" w:rsidP="00417DD3">
            <w:pPr>
              <w:spacing w:after="0" w:line="240" w:lineRule="auto"/>
            </w:pPr>
            <w:r w:rsidRPr="00417DD3">
              <w:rPr>
                <w:highlight w:val="yellow"/>
              </w:rPr>
              <w:t>C) It ensures that the most derived destructor is called during object destruction.</w:t>
            </w:r>
          </w:p>
          <w:p w14:paraId="4732A430" w14:textId="77777777" w:rsidR="00417DD3" w:rsidRDefault="00417DD3" w:rsidP="00417DD3">
            <w:r>
              <w:t>D) It facilitates dynamic type checking.</w:t>
            </w:r>
          </w:p>
          <w:p w14:paraId="61514450" w14:textId="77777777" w:rsidR="00417DD3" w:rsidRDefault="00417DD3" w:rsidP="00417DD3"/>
          <w:p w14:paraId="474EEDD7" w14:textId="77777777" w:rsidR="00417DD3" w:rsidRDefault="00417DD3" w:rsidP="00417DD3">
            <w:pPr>
              <w:spacing w:after="0" w:line="240" w:lineRule="auto"/>
            </w:pPr>
          </w:p>
          <w:p w14:paraId="15F834AA" w14:textId="03006EAD" w:rsidR="00417DD3" w:rsidRPr="00417DD3" w:rsidRDefault="00417DD3" w:rsidP="00417DD3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Q5. </w:t>
            </w:r>
            <w:r w:rsidRPr="00417DD3">
              <w:rPr>
                <w:b/>
                <w:bCs/>
              </w:rPr>
              <w:t>What is the primary purpose of using abstract base classes in object-oriented programming?</w:t>
            </w:r>
          </w:p>
          <w:p w14:paraId="6E092A68" w14:textId="77777777" w:rsidR="00417DD3" w:rsidRDefault="00417DD3" w:rsidP="00417DD3">
            <w:pPr>
              <w:spacing w:after="0" w:line="240" w:lineRule="auto"/>
            </w:pPr>
            <w:r w:rsidRPr="00417DD3">
              <w:rPr>
                <w:highlight w:val="yellow"/>
              </w:rPr>
              <w:t>a) To define a class that cannot be instantiated and contains pure virtual functions</w:t>
            </w:r>
          </w:p>
          <w:p w14:paraId="70ACD103" w14:textId="77777777" w:rsidR="00417DD3" w:rsidRDefault="00417DD3" w:rsidP="00417DD3">
            <w:pPr>
              <w:spacing w:after="0" w:line="240" w:lineRule="auto"/>
            </w:pPr>
            <w:r>
              <w:t>b) To define a class that provides implementations for all its member functions</w:t>
            </w:r>
          </w:p>
          <w:p w14:paraId="30DB5C66" w14:textId="77777777" w:rsidR="00417DD3" w:rsidRDefault="00417DD3" w:rsidP="00417DD3">
            <w:pPr>
              <w:spacing w:after="0" w:line="240" w:lineRule="auto"/>
            </w:pPr>
            <w:r>
              <w:t>c) To define a class that can be instantiated and contains concrete member functions</w:t>
            </w:r>
          </w:p>
          <w:p w14:paraId="730BD8B6" w14:textId="77777777" w:rsidR="00417DD3" w:rsidRDefault="00417DD3" w:rsidP="00417DD3">
            <w:r>
              <w:t>d) To define a class that cannot be inherited and contains static member functions</w:t>
            </w:r>
          </w:p>
          <w:p w14:paraId="2C0BB6BF" w14:textId="77777777" w:rsidR="00417DD3" w:rsidRDefault="00417DD3" w:rsidP="00417DD3"/>
          <w:p w14:paraId="6B5D3D5C" w14:textId="77777777" w:rsidR="00417DD3" w:rsidRPr="00417DD3" w:rsidRDefault="00417DD3" w:rsidP="00417DD3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Q6. </w:t>
            </w:r>
            <w:r w:rsidRPr="00417DD3">
              <w:rPr>
                <w:b/>
                <w:bCs/>
              </w:rPr>
              <w:t>Which of the following statements best describes a pure virtual function?</w:t>
            </w:r>
          </w:p>
          <w:p w14:paraId="7307EE5A" w14:textId="77777777" w:rsidR="00417DD3" w:rsidRDefault="00417DD3" w:rsidP="00417DD3">
            <w:pPr>
              <w:spacing w:after="0" w:line="240" w:lineRule="auto"/>
            </w:pPr>
            <w:r>
              <w:t>a) A function that has a definition but no declaration</w:t>
            </w:r>
          </w:p>
          <w:p w14:paraId="124FDD52" w14:textId="77777777" w:rsidR="00417DD3" w:rsidRDefault="00417DD3" w:rsidP="00417DD3">
            <w:pPr>
              <w:spacing w:after="0" w:line="240" w:lineRule="auto"/>
            </w:pPr>
            <w:r w:rsidRPr="00417DD3">
              <w:rPr>
                <w:highlight w:val="yellow"/>
              </w:rPr>
              <w:t>b) A function that has a declaration but no definition</w:t>
            </w:r>
          </w:p>
          <w:p w14:paraId="1CEA588D" w14:textId="77777777" w:rsidR="00417DD3" w:rsidRDefault="00417DD3" w:rsidP="00417DD3">
            <w:pPr>
              <w:spacing w:after="0" w:line="240" w:lineRule="auto"/>
            </w:pPr>
            <w:r>
              <w:t>c) A function that has both declaration and definition</w:t>
            </w:r>
          </w:p>
          <w:p w14:paraId="2C6E2C68" w14:textId="77777777" w:rsidR="00417DD3" w:rsidRDefault="00417DD3" w:rsidP="00417DD3">
            <w:r>
              <w:t>d) A function that has neither declaration nor definition</w:t>
            </w:r>
          </w:p>
          <w:p w14:paraId="3588B721" w14:textId="77777777" w:rsidR="00417DD3" w:rsidRDefault="00417DD3" w:rsidP="00417DD3"/>
          <w:p w14:paraId="025FB2B5" w14:textId="77777777" w:rsidR="00417DD3" w:rsidRPr="00417DD3" w:rsidRDefault="00417DD3" w:rsidP="00417DD3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Q7. </w:t>
            </w:r>
            <w:r w:rsidRPr="00417DD3">
              <w:rPr>
                <w:b/>
                <w:bCs/>
              </w:rPr>
              <w:t>How is a pure virtual function declared in C++?</w:t>
            </w:r>
          </w:p>
          <w:p w14:paraId="2C577AD5" w14:textId="77777777" w:rsidR="00417DD3" w:rsidRDefault="00417DD3" w:rsidP="00417DD3">
            <w:pPr>
              <w:spacing w:after="0" w:line="240" w:lineRule="auto"/>
            </w:pPr>
            <w:r>
              <w:t>a) Using the keyword "pure" before the function declaration</w:t>
            </w:r>
          </w:p>
          <w:p w14:paraId="3310163F" w14:textId="77777777" w:rsidR="00417DD3" w:rsidRDefault="00417DD3" w:rsidP="00417DD3">
            <w:pPr>
              <w:spacing w:after="0" w:line="240" w:lineRule="auto"/>
            </w:pPr>
            <w:r>
              <w:t>b) Using the keyword "virtual" before the function declaration and assigning 1</w:t>
            </w:r>
          </w:p>
          <w:p w14:paraId="3E5A597E" w14:textId="77777777" w:rsidR="00417DD3" w:rsidRDefault="00417DD3" w:rsidP="00417DD3">
            <w:r w:rsidRPr="00417DD3">
              <w:rPr>
                <w:highlight w:val="yellow"/>
              </w:rPr>
              <w:lastRenderedPageBreak/>
              <w:t>c) Using the keyword "virtual" before the function declaration and assigning 0</w:t>
            </w:r>
          </w:p>
          <w:p w14:paraId="158C10CB" w14:textId="77777777" w:rsidR="00417DD3" w:rsidRPr="00417DD3" w:rsidRDefault="00417DD3" w:rsidP="00417DD3">
            <w:r w:rsidRPr="00417DD3">
              <w:t>d) Using the keyword "abstract" before the function declaration</w:t>
            </w:r>
          </w:p>
          <w:p w14:paraId="06FD8C5C" w14:textId="627F8EB3" w:rsidR="00417DD3" w:rsidRPr="00417DD3" w:rsidRDefault="00417DD3" w:rsidP="00417DD3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Q8. </w:t>
            </w:r>
            <w:r w:rsidRPr="00417DD3">
              <w:rPr>
                <w:b/>
                <w:bCs/>
              </w:rPr>
              <w:t>What is the significance of declaring a function as pure virtual in an abstract base class?</w:t>
            </w:r>
          </w:p>
          <w:p w14:paraId="47FE615D" w14:textId="77777777" w:rsidR="00417DD3" w:rsidRDefault="00417DD3" w:rsidP="00417DD3">
            <w:pPr>
              <w:spacing w:after="0" w:line="240" w:lineRule="auto"/>
            </w:pPr>
            <w:r>
              <w:t>a) It allows the function to be accessed directly without any inheritance</w:t>
            </w:r>
          </w:p>
          <w:p w14:paraId="04EA129E" w14:textId="77777777" w:rsidR="00417DD3" w:rsidRPr="00417DD3" w:rsidRDefault="00417DD3" w:rsidP="00417DD3">
            <w:pPr>
              <w:spacing w:after="0" w:line="240" w:lineRule="auto"/>
            </w:pPr>
            <w:r w:rsidRPr="00417DD3">
              <w:rPr>
                <w:highlight w:val="yellow"/>
              </w:rPr>
              <w:t>b) It requires all derived classes to provide an implementation for the function</w:t>
            </w:r>
          </w:p>
          <w:p w14:paraId="22D8E51B" w14:textId="77777777" w:rsidR="00417DD3" w:rsidRDefault="00417DD3" w:rsidP="00417DD3">
            <w:pPr>
              <w:spacing w:after="0" w:line="240" w:lineRule="auto"/>
            </w:pPr>
            <w:r>
              <w:t>c) It prevents the function from being accessed by any client code</w:t>
            </w:r>
          </w:p>
          <w:p w14:paraId="21F17D17" w14:textId="75DA0F01" w:rsidR="00417DD3" w:rsidRDefault="00417DD3" w:rsidP="00417DD3">
            <w:r>
              <w:t>d) It allows the function to be overloaded with multiple definitions</w:t>
            </w:r>
          </w:p>
          <w:p w14:paraId="54018371" w14:textId="77777777" w:rsidR="00417DD3" w:rsidRDefault="00417DD3" w:rsidP="00417DD3"/>
          <w:p w14:paraId="6B0CCD55" w14:textId="2B2D8277" w:rsidR="00417DD3" w:rsidRPr="00417DD3" w:rsidRDefault="00417DD3" w:rsidP="00417DD3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Q9. </w:t>
            </w:r>
            <w:r w:rsidRPr="00417DD3">
              <w:rPr>
                <w:b/>
                <w:bCs/>
              </w:rPr>
              <w:t>According to the notes, what is the recommended approach for performing unit tests on an interface?</w:t>
            </w:r>
          </w:p>
          <w:p w14:paraId="652E1662" w14:textId="77777777" w:rsidR="00417DD3" w:rsidRDefault="00417DD3" w:rsidP="00417DD3">
            <w:pPr>
              <w:spacing w:after="0" w:line="240" w:lineRule="auto"/>
            </w:pPr>
            <w:r>
              <w:t>a) Conduct unit tests on concrete classes directly</w:t>
            </w:r>
          </w:p>
          <w:p w14:paraId="341DAC02" w14:textId="77777777" w:rsidR="00417DD3" w:rsidRDefault="00417DD3" w:rsidP="00417DD3">
            <w:pPr>
              <w:spacing w:after="0" w:line="240" w:lineRule="auto"/>
            </w:pPr>
            <w:r>
              <w:t>b) Modify the interface for each unit test iteration</w:t>
            </w:r>
          </w:p>
          <w:p w14:paraId="715C8C9C" w14:textId="77777777" w:rsidR="00417DD3" w:rsidRDefault="00417DD3" w:rsidP="00417DD3">
            <w:pPr>
              <w:spacing w:after="0" w:line="240" w:lineRule="auto"/>
            </w:pPr>
            <w:r w:rsidRPr="00417DD3">
              <w:rPr>
                <w:highlight w:val="yellow"/>
              </w:rPr>
              <w:t>c) Perform unit tests on an abstract base class representing the interface</w:t>
            </w:r>
          </w:p>
          <w:p w14:paraId="34B0B04C" w14:textId="068B2C3E" w:rsidR="00417DD3" w:rsidRDefault="00417DD3" w:rsidP="00417DD3">
            <w:r>
              <w:t xml:space="preserve">d) Skip unit testing as interfaces </w:t>
            </w:r>
            <w:proofErr w:type="gramStart"/>
            <w:r>
              <w:t>are</w:t>
            </w:r>
            <w:proofErr w:type="gramEnd"/>
            <w:r>
              <w:t xml:space="preserve"> not testable</w:t>
            </w:r>
          </w:p>
          <w:p w14:paraId="0034D11B" w14:textId="77777777" w:rsidR="00417DD3" w:rsidRDefault="00417DD3" w:rsidP="00417DD3"/>
          <w:p w14:paraId="31E7E817" w14:textId="77777777" w:rsidR="00417DD3" w:rsidRPr="00417DD3" w:rsidRDefault="00417DD3" w:rsidP="00417DD3">
            <w:pPr>
              <w:spacing w:after="0" w:line="240" w:lineRule="auto"/>
              <w:rPr>
                <w:b/>
                <w:bCs/>
              </w:rPr>
            </w:pPr>
            <w:r w:rsidRPr="00417DD3">
              <w:rPr>
                <w:b/>
                <w:bCs/>
              </w:rPr>
              <w:t xml:space="preserve">Q10. </w:t>
            </w:r>
            <w:r w:rsidRPr="00417DD3">
              <w:rPr>
                <w:b/>
                <w:bCs/>
              </w:rPr>
              <w:t>How does using an array of pointers to objects facilitate polymorphism in C++?</w:t>
            </w:r>
          </w:p>
          <w:p w14:paraId="28BF80DD" w14:textId="77777777" w:rsidR="00417DD3" w:rsidRDefault="00417DD3" w:rsidP="00417DD3">
            <w:pPr>
              <w:spacing w:after="0" w:line="240" w:lineRule="auto"/>
            </w:pPr>
            <w:r>
              <w:t>a) It allows for direct access to object data members</w:t>
            </w:r>
          </w:p>
          <w:p w14:paraId="55BF7533" w14:textId="77777777" w:rsidR="00417DD3" w:rsidRDefault="00417DD3" w:rsidP="00417DD3">
            <w:pPr>
              <w:spacing w:after="0" w:line="240" w:lineRule="auto"/>
            </w:pPr>
            <w:r>
              <w:t>b) It allows for efficient memory allocation for objects</w:t>
            </w:r>
          </w:p>
          <w:p w14:paraId="2D001A58" w14:textId="77777777" w:rsidR="00417DD3" w:rsidRDefault="00417DD3" w:rsidP="00417DD3">
            <w:pPr>
              <w:spacing w:after="0" w:line="240" w:lineRule="auto"/>
            </w:pPr>
            <w:r w:rsidRPr="00417DD3">
              <w:rPr>
                <w:highlight w:val="yellow"/>
              </w:rPr>
              <w:t>c) It enables accessing objects of different dynamic types through a common interface</w:t>
            </w:r>
          </w:p>
          <w:p w14:paraId="00A8BC97" w14:textId="77FF5C43" w:rsidR="00417DD3" w:rsidRDefault="00417DD3" w:rsidP="00417DD3">
            <w:r>
              <w:t>d) It ensures type safety during object instantiation</w:t>
            </w:r>
          </w:p>
          <w:p w14:paraId="62EBF3C5" w14:textId="0B3249B4" w:rsidR="00417DD3" w:rsidRPr="00417DD3" w:rsidRDefault="00417DD3" w:rsidP="00417DD3"/>
        </w:tc>
        <w:tc>
          <w:tcPr>
            <w:tcW w:w="2857" w:type="dxa"/>
            <w:gridSpan w:val="2"/>
          </w:tcPr>
          <w:p w14:paraId="6D98A12B" w14:textId="1AA330C8" w:rsidR="00E54BD7" w:rsidRDefault="00E54BD7" w:rsidP="00E54BD7"/>
        </w:tc>
      </w:tr>
      <w:tr w:rsidR="00E54BD7" w14:paraId="6A94897A" w14:textId="77777777" w:rsidTr="685AF67A">
        <w:trPr>
          <w:trHeight w:val="283"/>
        </w:trPr>
        <w:tc>
          <w:tcPr>
            <w:tcW w:w="1615" w:type="dxa"/>
            <w:shd w:val="clear" w:color="auto" w:fill="D9D9D9" w:themeFill="background1" w:themeFillShade="D9"/>
          </w:tcPr>
          <w:p w14:paraId="2946DB82" w14:textId="77777777" w:rsidR="00E54BD7" w:rsidRDefault="00E54BD7" w:rsidP="00E54BD7">
            <w:pPr>
              <w:rPr>
                <w:b/>
              </w:rPr>
            </w:pP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72149502" w14:textId="77777777" w:rsidR="00E54BD7" w:rsidRDefault="00E54BD7" w:rsidP="00E54BD7">
            <w:r>
              <w:rPr>
                <w:b/>
              </w:rPr>
              <w:t>ACTIVITY 3:</w:t>
            </w:r>
          </w:p>
        </w:tc>
      </w:tr>
      <w:tr w:rsidR="00E54BD7" w14:paraId="5997CC1D" w14:textId="77777777" w:rsidTr="685AF67A">
        <w:trPr>
          <w:trHeight w:val="1773"/>
        </w:trPr>
        <w:tc>
          <w:tcPr>
            <w:tcW w:w="1615" w:type="dxa"/>
          </w:tcPr>
          <w:p w14:paraId="110FFD37" w14:textId="6704ABC3" w:rsidR="00E54BD7" w:rsidRPr="00FD5B52" w:rsidRDefault="00E54BD7" w:rsidP="00E54BD7">
            <w:pPr>
              <w:rPr>
                <w:b/>
              </w:rPr>
            </w:pPr>
          </w:p>
        </w:tc>
        <w:tc>
          <w:tcPr>
            <w:tcW w:w="2775" w:type="dxa"/>
          </w:tcPr>
          <w:p w14:paraId="4841401F" w14:textId="77777777" w:rsidR="00E54BD7" w:rsidRDefault="00E54BD7" w:rsidP="00E54BD7">
            <w:pPr>
              <w:rPr>
                <w:bCs/>
              </w:rPr>
            </w:pPr>
          </w:p>
          <w:p w14:paraId="6B699379" w14:textId="512099A3" w:rsidR="001C3567" w:rsidRPr="00E54BD7" w:rsidRDefault="001C3567" w:rsidP="00E54BD7">
            <w:pPr>
              <w:rPr>
                <w:bCs/>
              </w:rPr>
            </w:pPr>
            <w:r>
              <w:rPr>
                <w:bCs/>
              </w:rPr>
              <w:t>Coding question</w:t>
            </w:r>
          </w:p>
        </w:tc>
        <w:tc>
          <w:tcPr>
            <w:tcW w:w="3543" w:type="dxa"/>
          </w:tcPr>
          <w:p w14:paraId="6E9929C0" w14:textId="77777777" w:rsidR="00E54BD7" w:rsidRDefault="00E54BD7" w:rsidP="00E54BD7">
            <w:pPr>
              <w:rPr>
                <w:bCs/>
              </w:rPr>
            </w:pPr>
          </w:p>
          <w:p w14:paraId="3FE9F23F" w14:textId="3F4016EC" w:rsidR="001C3567" w:rsidRPr="00E54BD7" w:rsidRDefault="001C3567" w:rsidP="00E54BD7">
            <w:pPr>
              <w:rPr>
                <w:bCs/>
              </w:rPr>
            </w:pPr>
            <w:r>
              <w:rPr>
                <w:bCs/>
              </w:rPr>
              <w:t>If time left as them to implement a “</w:t>
            </w:r>
            <w:r w:rsidRPr="001C3567">
              <w:rPr>
                <w:bCs/>
                <w:highlight w:val="yellow"/>
              </w:rPr>
              <w:t>pure interface</w:t>
            </w:r>
            <w:r>
              <w:rPr>
                <w:bCs/>
              </w:rPr>
              <w:t xml:space="preserve">” named as </w:t>
            </w:r>
            <w:r w:rsidRPr="001C3567">
              <w:rPr>
                <w:b/>
              </w:rPr>
              <w:t>iAnimal</w:t>
            </w:r>
            <w:r>
              <w:rPr>
                <w:bCs/>
              </w:rPr>
              <w:t xml:space="preserve"> and modify the previous code to utilize it.</w:t>
            </w:r>
          </w:p>
        </w:tc>
        <w:tc>
          <w:tcPr>
            <w:tcW w:w="2857" w:type="dxa"/>
            <w:gridSpan w:val="2"/>
          </w:tcPr>
          <w:p w14:paraId="1F72F646" w14:textId="25BC1013" w:rsidR="00E54BD7" w:rsidRPr="00E54BD7" w:rsidRDefault="00E54BD7" w:rsidP="00E54BD7">
            <w:pPr>
              <w:rPr>
                <w:bCs/>
              </w:rPr>
            </w:pPr>
          </w:p>
        </w:tc>
      </w:tr>
      <w:tr w:rsidR="00E54BD7" w14:paraId="1BC32E07" w14:textId="77777777" w:rsidTr="685AF67A">
        <w:trPr>
          <w:trHeight w:val="255"/>
        </w:trPr>
        <w:tc>
          <w:tcPr>
            <w:tcW w:w="1615" w:type="dxa"/>
            <w:shd w:val="clear" w:color="auto" w:fill="D9D9D9" w:themeFill="background1" w:themeFillShade="D9"/>
          </w:tcPr>
          <w:p w14:paraId="08CE6F91" w14:textId="77777777" w:rsidR="00E54BD7" w:rsidRPr="004269F8" w:rsidRDefault="00E54BD7" w:rsidP="00E54BD7">
            <w:pPr>
              <w:rPr>
                <w:b/>
              </w:rPr>
            </w:pP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57ED4F4B" w14:textId="77777777" w:rsidR="00E54BD7" w:rsidRPr="004269F8" w:rsidRDefault="00E54BD7" w:rsidP="00E54BD7">
            <w:pPr>
              <w:rPr>
                <w:b/>
              </w:rPr>
            </w:pPr>
            <w:r w:rsidRPr="004269F8">
              <w:rPr>
                <w:b/>
              </w:rPr>
              <w:t xml:space="preserve">CLOSING ACTIVITY:    </w:t>
            </w:r>
            <w:r>
              <w:rPr>
                <w:b/>
              </w:rPr>
              <w:t xml:space="preserve">    </w:t>
            </w:r>
          </w:p>
        </w:tc>
      </w:tr>
      <w:tr w:rsidR="00E54BD7" w14:paraId="61CDCEAD" w14:textId="77777777" w:rsidTr="685AF67A">
        <w:trPr>
          <w:trHeight w:val="1222"/>
        </w:trPr>
        <w:tc>
          <w:tcPr>
            <w:tcW w:w="1615" w:type="dxa"/>
          </w:tcPr>
          <w:p w14:paraId="6BB9E253" w14:textId="393E4A7B" w:rsidR="00E54BD7" w:rsidRDefault="00E54BD7" w:rsidP="00E54BD7"/>
        </w:tc>
        <w:tc>
          <w:tcPr>
            <w:tcW w:w="9175" w:type="dxa"/>
            <w:gridSpan w:val="4"/>
          </w:tcPr>
          <w:p w14:paraId="23DE523C" w14:textId="3AC17601" w:rsidR="00E54BD7" w:rsidRDefault="00E54BD7" w:rsidP="00E54BD7"/>
        </w:tc>
      </w:tr>
      <w:tr w:rsidR="005E4C90" w:rsidRPr="004269F8" w14:paraId="05CDADD2" w14:textId="77777777" w:rsidTr="685AF67A">
        <w:trPr>
          <w:trHeight w:val="255"/>
        </w:trPr>
        <w:tc>
          <w:tcPr>
            <w:tcW w:w="10790" w:type="dxa"/>
            <w:gridSpan w:val="5"/>
            <w:shd w:val="clear" w:color="auto" w:fill="D9D9D9" w:themeFill="background1" w:themeFillShade="D9"/>
          </w:tcPr>
          <w:p w14:paraId="095A2809" w14:textId="77777777" w:rsidR="005E4C90" w:rsidRPr="004269F8" w:rsidRDefault="005E4C90" w:rsidP="005E4C90">
            <w:pPr>
              <w:rPr>
                <w:b/>
              </w:rPr>
            </w:pPr>
            <w:r>
              <w:rPr>
                <w:b/>
              </w:rPr>
              <w:t>POST-SESSION REFLECTION</w:t>
            </w:r>
            <w:r w:rsidRPr="004269F8">
              <w:rPr>
                <w:b/>
              </w:rPr>
              <w:t xml:space="preserve">:    </w:t>
            </w:r>
            <w:r>
              <w:rPr>
                <w:b/>
              </w:rPr>
              <w:t xml:space="preserve">    </w:t>
            </w:r>
          </w:p>
        </w:tc>
      </w:tr>
      <w:tr w:rsidR="005E4C90" w14:paraId="57994B21" w14:textId="77777777" w:rsidTr="685AF67A">
        <w:trPr>
          <w:trHeight w:val="1222"/>
        </w:trPr>
        <w:tc>
          <w:tcPr>
            <w:tcW w:w="10790" w:type="dxa"/>
            <w:gridSpan w:val="5"/>
          </w:tcPr>
          <w:p w14:paraId="637CFCF0" w14:textId="77777777" w:rsidR="005E4C90" w:rsidRDefault="005E4C90" w:rsidP="005E4C90">
            <w:r>
              <w:t>Take 3-5 minutes to briefly summarize your session. You may address any of these questions:</w:t>
            </w:r>
          </w:p>
          <w:p w14:paraId="08044EC2" w14:textId="77777777" w:rsidR="005E4C90" w:rsidRDefault="005E4C90" w:rsidP="005E4C90">
            <w:pPr>
              <w:pStyle w:val="ListParagraph"/>
              <w:numPr>
                <w:ilvl w:val="0"/>
                <w:numId w:val="1"/>
              </w:numPr>
            </w:pPr>
            <w:r>
              <w:t xml:space="preserve">What went well? </w:t>
            </w:r>
          </w:p>
          <w:p w14:paraId="4B9CEF76" w14:textId="77777777" w:rsidR="005E4C90" w:rsidRDefault="005E4C90" w:rsidP="005E4C90">
            <w:pPr>
              <w:pStyle w:val="ListParagraph"/>
              <w:numPr>
                <w:ilvl w:val="0"/>
                <w:numId w:val="1"/>
              </w:numPr>
            </w:pPr>
            <w:r>
              <w:t xml:space="preserve">What didn’t? </w:t>
            </w:r>
          </w:p>
          <w:p w14:paraId="44C37899" w14:textId="77777777" w:rsidR="005E4C90" w:rsidRDefault="005E4C90" w:rsidP="005E4C90">
            <w:pPr>
              <w:pStyle w:val="ListParagraph"/>
              <w:numPr>
                <w:ilvl w:val="0"/>
                <w:numId w:val="1"/>
              </w:numPr>
            </w:pPr>
            <w:r>
              <w:t xml:space="preserve">What did people say? </w:t>
            </w:r>
          </w:p>
          <w:p w14:paraId="4D32886B" w14:textId="77777777" w:rsidR="005E4C90" w:rsidRDefault="005E4C90" w:rsidP="005E4C90">
            <w:pPr>
              <w:pStyle w:val="ListParagraph"/>
              <w:numPr>
                <w:ilvl w:val="0"/>
                <w:numId w:val="1"/>
              </w:numPr>
            </w:pPr>
            <w:r>
              <w:t>What would you do differently next time?</w:t>
            </w:r>
          </w:p>
          <w:p w14:paraId="07547A01" w14:textId="7E870A73" w:rsidR="005E4C90" w:rsidRDefault="005E4C90" w:rsidP="2B63ECE2">
            <w:pPr>
              <w:pStyle w:val="ListParagraph"/>
              <w:numPr>
                <w:ilvl w:val="0"/>
                <w:numId w:val="1"/>
              </w:numPr>
            </w:pPr>
            <w:r>
              <w:t>What content / learning strategies will you cover in your next session?</w:t>
            </w:r>
          </w:p>
        </w:tc>
      </w:tr>
      <w:tr w:rsidR="005E4C90" w14:paraId="5043CB0F" w14:textId="77777777" w:rsidTr="685AF67A">
        <w:trPr>
          <w:trHeight w:val="2312"/>
        </w:trPr>
        <w:tc>
          <w:tcPr>
            <w:tcW w:w="10790" w:type="dxa"/>
            <w:gridSpan w:val="5"/>
          </w:tcPr>
          <w:p w14:paraId="07459315" w14:textId="6EF032A0" w:rsidR="00435376" w:rsidRDefault="00435376" w:rsidP="00973612"/>
        </w:tc>
      </w:tr>
    </w:tbl>
    <w:p w14:paraId="6537F28F" w14:textId="77777777" w:rsidR="00641C57" w:rsidRDefault="00641C57"/>
    <w:p w14:paraId="55428D0E" w14:textId="77777777" w:rsidR="0032189C" w:rsidRDefault="0032189C"/>
    <w:p w14:paraId="6E5F8F35" w14:textId="77777777" w:rsidR="0032189C" w:rsidRDefault="0032189C"/>
    <w:p w14:paraId="2E90E0CE" w14:textId="77777777" w:rsidR="0032189C" w:rsidRDefault="0032189C">
      <w:r>
        <w:t>Soultions:</w:t>
      </w:r>
    </w:p>
    <w:p w14:paraId="4D7D00DD" w14:textId="0C68D80E" w:rsidR="0032189C" w:rsidRDefault="0032189C" w:rsidP="0032189C">
      <w:r>
        <w:t>-------------------------------------------------------------------------------------------------------------------------------------------------------</w:t>
      </w:r>
      <w:r>
        <w:br/>
      </w:r>
      <w:r>
        <w:br/>
        <w:t>1.</w:t>
      </w:r>
    </w:p>
    <w:p w14:paraId="6449E54B" w14:textId="77777777" w:rsidR="0032189C" w:rsidRDefault="0032189C" w:rsidP="0032189C">
      <w:r>
        <w:t>#define _CRT_SECURE_NO_WARNINGS</w:t>
      </w:r>
    </w:p>
    <w:p w14:paraId="01EE5F64" w14:textId="77777777" w:rsidR="0032189C" w:rsidRDefault="0032189C" w:rsidP="0032189C">
      <w:r>
        <w:t>#include &lt;iostream&gt;</w:t>
      </w:r>
    </w:p>
    <w:p w14:paraId="7BFD5A17" w14:textId="00C6AE90" w:rsidR="0032189C" w:rsidRDefault="0032189C" w:rsidP="0032189C">
      <w:r>
        <w:t>#include &lt;string.h&gt;</w:t>
      </w:r>
    </w:p>
    <w:p w14:paraId="41761EDD" w14:textId="77777777" w:rsidR="0032189C" w:rsidRDefault="0032189C" w:rsidP="0032189C"/>
    <w:p w14:paraId="6B8ADD86" w14:textId="77777777" w:rsidR="0032189C" w:rsidRDefault="0032189C" w:rsidP="0032189C">
      <w:r>
        <w:t xml:space="preserve">using namespace </w:t>
      </w:r>
      <w:proofErr w:type="gramStart"/>
      <w:r>
        <w:t>std;</w:t>
      </w:r>
      <w:proofErr w:type="gramEnd"/>
    </w:p>
    <w:p w14:paraId="49614455" w14:textId="77777777" w:rsidR="0032189C" w:rsidRDefault="0032189C" w:rsidP="0032189C"/>
    <w:p w14:paraId="33874506" w14:textId="77777777" w:rsidR="0032189C" w:rsidRDefault="0032189C" w:rsidP="0032189C">
      <w:r>
        <w:t>class Animal {</w:t>
      </w:r>
    </w:p>
    <w:p w14:paraId="676FD058" w14:textId="77777777" w:rsidR="0032189C" w:rsidRDefault="0032189C" w:rsidP="0032189C">
      <w:r>
        <w:lastRenderedPageBreak/>
        <w:t>protected:</w:t>
      </w:r>
    </w:p>
    <w:p w14:paraId="47989FA7" w14:textId="77777777" w:rsidR="0032189C" w:rsidRDefault="0032189C" w:rsidP="0032189C">
      <w:r>
        <w:t xml:space="preserve">    char* </w:t>
      </w:r>
      <w:proofErr w:type="gramStart"/>
      <w:r>
        <w:t>name;</w:t>
      </w:r>
      <w:proofErr w:type="gramEnd"/>
    </w:p>
    <w:p w14:paraId="4531A1C9" w14:textId="77777777" w:rsidR="0032189C" w:rsidRDefault="0032189C" w:rsidP="0032189C">
      <w:r>
        <w:t xml:space="preserve">    int </w:t>
      </w:r>
      <w:proofErr w:type="gramStart"/>
      <w:r>
        <w:t>age;</w:t>
      </w:r>
      <w:proofErr w:type="gramEnd"/>
    </w:p>
    <w:p w14:paraId="1C1866E0" w14:textId="77777777" w:rsidR="0032189C" w:rsidRDefault="0032189C" w:rsidP="0032189C">
      <w:r>
        <w:t>public:</w:t>
      </w:r>
    </w:p>
    <w:p w14:paraId="6F2F6475" w14:textId="77777777" w:rsidR="0032189C" w:rsidRDefault="0032189C" w:rsidP="0032189C">
      <w:r>
        <w:t xml:space="preserve">    Animal(const char* _name, int _age) : name(new char[strlen(_name) + 1]), age(_age) { strcpy(name, _name); }</w:t>
      </w:r>
    </w:p>
    <w:p w14:paraId="082DC87B" w14:textId="77777777" w:rsidR="0032189C" w:rsidRDefault="0032189C" w:rsidP="0032189C">
      <w:r>
        <w:t xml:space="preserve">    ~Animal() {</w:t>
      </w:r>
    </w:p>
    <w:p w14:paraId="5F70C06B" w14:textId="77777777" w:rsidR="0032189C" w:rsidRDefault="0032189C" w:rsidP="0032189C">
      <w:r>
        <w:t xml:space="preserve">        cout &lt;&lt; "calling destructor of animal: " &lt;&lt; name &lt;&lt; </w:t>
      </w:r>
      <w:proofErr w:type="gramStart"/>
      <w:r>
        <w:t>endl;</w:t>
      </w:r>
      <w:proofErr w:type="gramEnd"/>
    </w:p>
    <w:p w14:paraId="0392A962" w14:textId="77777777" w:rsidR="0032189C" w:rsidRDefault="0032189C" w:rsidP="0032189C">
      <w:r>
        <w:t xml:space="preserve">        delete[] </w:t>
      </w:r>
      <w:proofErr w:type="gramStart"/>
      <w:r>
        <w:t>name;</w:t>
      </w:r>
      <w:proofErr w:type="gramEnd"/>
    </w:p>
    <w:p w14:paraId="2C78C648" w14:textId="77777777" w:rsidR="0032189C" w:rsidRDefault="0032189C" w:rsidP="0032189C">
      <w:r>
        <w:t xml:space="preserve">    }</w:t>
      </w:r>
    </w:p>
    <w:p w14:paraId="305B7C0B" w14:textId="77777777" w:rsidR="0032189C" w:rsidRDefault="0032189C" w:rsidP="0032189C">
      <w:r>
        <w:t xml:space="preserve">    virtual void display() const {</w:t>
      </w:r>
    </w:p>
    <w:p w14:paraId="40B27B34" w14:textId="77777777" w:rsidR="0032189C" w:rsidRDefault="0032189C" w:rsidP="0032189C">
      <w:r>
        <w:t xml:space="preserve">        cout &lt;&lt; "Name: " &lt;&lt; name &lt;&lt; ", Age: " &lt;&lt; </w:t>
      </w:r>
      <w:proofErr w:type="gramStart"/>
      <w:r>
        <w:t>age;</w:t>
      </w:r>
      <w:proofErr w:type="gramEnd"/>
    </w:p>
    <w:p w14:paraId="1A2D3F21" w14:textId="77777777" w:rsidR="0032189C" w:rsidRDefault="0032189C" w:rsidP="0032189C">
      <w:r>
        <w:t xml:space="preserve">    }</w:t>
      </w:r>
    </w:p>
    <w:p w14:paraId="54DB822B" w14:textId="77777777" w:rsidR="0032189C" w:rsidRDefault="0032189C" w:rsidP="0032189C">
      <w:r>
        <w:t>};</w:t>
      </w:r>
    </w:p>
    <w:p w14:paraId="041D99C5" w14:textId="77777777" w:rsidR="0032189C" w:rsidRDefault="0032189C" w:rsidP="0032189C"/>
    <w:p w14:paraId="7EA0CE7D" w14:textId="77777777" w:rsidR="0032189C" w:rsidRDefault="0032189C" w:rsidP="0032189C">
      <w:r>
        <w:t>class Mammal : public Animal {</w:t>
      </w:r>
    </w:p>
    <w:p w14:paraId="7A1E8CE4" w14:textId="77777777" w:rsidR="0032189C" w:rsidRDefault="0032189C" w:rsidP="0032189C">
      <w:r>
        <w:t>protected:</w:t>
      </w:r>
    </w:p>
    <w:p w14:paraId="010FEDDC" w14:textId="77777777" w:rsidR="0032189C" w:rsidRDefault="0032189C" w:rsidP="0032189C">
      <w:r>
        <w:t xml:space="preserve">    int </w:t>
      </w:r>
      <w:proofErr w:type="gramStart"/>
      <w:r>
        <w:t>numLegs;</w:t>
      </w:r>
      <w:proofErr w:type="gramEnd"/>
    </w:p>
    <w:p w14:paraId="5B24BB1B" w14:textId="77777777" w:rsidR="0032189C" w:rsidRDefault="0032189C" w:rsidP="0032189C">
      <w:r>
        <w:t>public:</w:t>
      </w:r>
    </w:p>
    <w:p w14:paraId="2B2ADEC4" w14:textId="77777777" w:rsidR="0032189C" w:rsidRDefault="0032189C" w:rsidP="0032189C">
      <w:r>
        <w:t xml:space="preserve">    Mammal(const char* _name, int _age, int _numLegs) : Animal(_name, _age), numLegs(_numLegs) {}</w:t>
      </w:r>
    </w:p>
    <w:p w14:paraId="26B0CFFC" w14:textId="77777777" w:rsidR="0032189C" w:rsidRDefault="0032189C" w:rsidP="0032189C">
      <w:r>
        <w:t xml:space="preserve">    void display() const override {</w:t>
      </w:r>
    </w:p>
    <w:p w14:paraId="6827B4A9" w14:textId="77777777" w:rsidR="0032189C" w:rsidRDefault="0032189C" w:rsidP="0032189C">
      <w:r>
        <w:t xml:space="preserve">        </w:t>
      </w:r>
      <w:proofErr w:type="gramStart"/>
      <w:r>
        <w:t>Animal::</w:t>
      </w:r>
      <w:proofErr w:type="gramEnd"/>
      <w:r>
        <w:t>display();</w:t>
      </w:r>
    </w:p>
    <w:p w14:paraId="564AA77C" w14:textId="77777777" w:rsidR="0032189C" w:rsidRDefault="0032189C" w:rsidP="0032189C">
      <w:r>
        <w:t xml:space="preserve">        cout &lt;&lt; ", Number of Legs: " &lt;&lt; </w:t>
      </w:r>
      <w:proofErr w:type="gramStart"/>
      <w:r>
        <w:t>numLegs;</w:t>
      </w:r>
      <w:proofErr w:type="gramEnd"/>
    </w:p>
    <w:p w14:paraId="09083610" w14:textId="77777777" w:rsidR="0032189C" w:rsidRDefault="0032189C" w:rsidP="0032189C">
      <w:r>
        <w:t xml:space="preserve">    }</w:t>
      </w:r>
    </w:p>
    <w:p w14:paraId="1B0EBA83" w14:textId="77777777" w:rsidR="0032189C" w:rsidRDefault="0032189C" w:rsidP="0032189C">
      <w:r>
        <w:t xml:space="preserve">     ~Mammal() { cout &lt;&lt; "calling destructor of Mammal: " &lt;&lt; name &lt;&lt; endl; }</w:t>
      </w:r>
    </w:p>
    <w:p w14:paraId="1F15FDFF" w14:textId="77777777" w:rsidR="0032189C" w:rsidRDefault="0032189C" w:rsidP="0032189C">
      <w:r>
        <w:t>};</w:t>
      </w:r>
    </w:p>
    <w:p w14:paraId="29BDE147" w14:textId="77777777" w:rsidR="0032189C" w:rsidRDefault="0032189C" w:rsidP="0032189C"/>
    <w:p w14:paraId="747818C3" w14:textId="77777777" w:rsidR="0032189C" w:rsidRDefault="0032189C" w:rsidP="0032189C">
      <w:r>
        <w:t>class Bird : public Animal {</w:t>
      </w:r>
    </w:p>
    <w:p w14:paraId="3E5AE4FB" w14:textId="77777777" w:rsidR="0032189C" w:rsidRDefault="0032189C" w:rsidP="0032189C">
      <w:r>
        <w:t>protected:</w:t>
      </w:r>
    </w:p>
    <w:p w14:paraId="400F39A4" w14:textId="77777777" w:rsidR="0032189C" w:rsidRDefault="0032189C" w:rsidP="0032189C">
      <w:r>
        <w:lastRenderedPageBreak/>
        <w:t xml:space="preserve">    bool </w:t>
      </w:r>
      <w:proofErr w:type="gramStart"/>
      <w:r>
        <w:t>canFly;</w:t>
      </w:r>
      <w:proofErr w:type="gramEnd"/>
    </w:p>
    <w:p w14:paraId="232314DB" w14:textId="77777777" w:rsidR="0032189C" w:rsidRDefault="0032189C" w:rsidP="0032189C">
      <w:r>
        <w:t>public:</w:t>
      </w:r>
    </w:p>
    <w:p w14:paraId="13E3EBF4" w14:textId="77777777" w:rsidR="0032189C" w:rsidRDefault="0032189C" w:rsidP="0032189C">
      <w:r>
        <w:t xml:space="preserve">    Bird(const char* _name, int _age, bool _canFly) : Animal(_name, _age), canFly(_canFly) {}</w:t>
      </w:r>
    </w:p>
    <w:p w14:paraId="29DFB3AD" w14:textId="77777777" w:rsidR="0032189C" w:rsidRDefault="0032189C" w:rsidP="0032189C">
      <w:r>
        <w:t xml:space="preserve">    void display() const override {</w:t>
      </w:r>
    </w:p>
    <w:p w14:paraId="05FCCAFE" w14:textId="77777777" w:rsidR="0032189C" w:rsidRDefault="0032189C" w:rsidP="0032189C">
      <w:r>
        <w:t xml:space="preserve">        </w:t>
      </w:r>
      <w:proofErr w:type="gramStart"/>
      <w:r>
        <w:t>Animal::</w:t>
      </w:r>
      <w:proofErr w:type="gramEnd"/>
      <w:r>
        <w:t>display();</w:t>
      </w:r>
    </w:p>
    <w:p w14:paraId="4E042F44" w14:textId="77777777" w:rsidR="0032189C" w:rsidRDefault="0032189C" w:rsidP="0032189C">
      <w:r>
        <w:t xml:space="preserve">        if (canFly)</w:t>
      </w:r>
    </w:p>
    <w:p w14:paraId="11961800" w14:textId="77777777" w:rsidR="0032189C" w:rsidRDefault="0032189C" w:rsidP="0032189C">
      <w:r>
        <w:t xml:space="preserve">            cout &lt;&lt; ", Can Fly</w:t>
      </w:r>
      <w:proofErr w:type="gramStart"/>
      <w:r>
        <w:t>";</w:t>
      </w:r>
      <w:proofErr w:type="gramEnd"/>
    </w:p>
    <w:p w14:paraId="462378BD" w14:textId="77777777" w:rsidR="0032189C" w:rsidRDefault="0032189C" w:rsidP="0032189C">
      <w:r>
        <w:t xml:space="preserve">        else</w:t>
      </w:r>
    </w:p>
    <w:p w14:paraId="59DBC21A" w14:textId="77777777" w:rsidR="0032189C" w:rsidRDefault="0032189C" w:rsidP="0032189C">
      <w:r>
        <w:t xml:space="preserve">            cout &lt;&lt; ", Can't Fly</w:t>
      </w:r>
      <w:proofErr w:type="gramStart"/>
      <w:r>
        <w:t>";</w:t>
      </w:r>
      <w:proofErr w:type="gramEnd"/>
    </w:p>
    <w:p w14:paraId="5EB2384F" w14:textId="77777777" w:rsidR="0032189C" w:rsidRDefault="0032189C" w:rsidP="0032189C">
      <w:r>
        <w:t xml:space="preserve">    }</w:t>
      </w:r>
    </w:p>
    <w:p w14:paraId="762718DF" w14:textId="77777777" w:rsidR="0032189C" w:rsidRDefault="0032189C" w:rsidP="0032189C">
      <w:r>
        <w:t xml:space="preserve">     ~Bird() { cout &lt;&lt; "calling destructor of Bird: " &lt;&lt; name &lt;&lt; endl; }</w:t>
      </w:r>
    </w:p>
    <w:p w14:paraId="54F20B9C" w14:textId="77777777" w:rsidR="0032189C" w:rsidRDefault="0032189C" w:rsidP="0032189C">
      <w:r>
        <w:t>};</w:t>
      </w:r>
    </w:p>
    <w:p w14:paraId="64B44F63" w14:textId="77777777" w:rsidR="0032189C" w:rsidRDefault="0032189C" w:rsidP="0032189C"/>
    <w:p w14:paraId="7456827F" w14:textId="77777777" w:rsidR="0032189C" w:rsidRDefault="0032189C" w:rsidP="0032189C">
      <w:r>
        <w:t>class Zoo {</w:t>
      </w:r>
    </w:p>
    <w:p w14:paraId="35D933CE" w14:textId="77777777" w:rsidR="0032189C" w:rsidRDefault="0032189C" w:rsidP="0032189C">
      <w:r>
        <w:t>private:</w:t>
      </w:r>
    </w:p>
    <w:p w14:paraId="68A52E70" w14:textId="77777777" w:rsidR="0032189C" w:rsidRDefault="0032189C" w:rsidP="0032189C">
      <w:r>
        <w:t xml:space="preserve">    Animal** </w:t>
      </w:r>
      <w:proofErr w:type="gramStart"/>
      <w:r>
        <w:t>animals;</w:t>
      </w:r>
      <w:proofErr w:type="gramEnd"/>
    </w:p>
    <w:p w14:paraId="23F37F44" w14:textId="77777777" w:rsidR="0032189C" w:rsidRDefault="0032189C" w:rsidP="0032189C">
      <w:r>
        <w:t xml:space="preserve">    int </w:t>
      </w:r>
      <w:proofErr w:type="gramStart"/>
      <w:r>
        <w:t>capacity;</w:t>
      </w:r>
      <w:proofErr w:type="gramEnd"/>
    </w:p>
    <w:p w14:paraId="4F6621DA" w14:textId="77777777" w:rsidR="0032189C" w:rsidRDefault="0032189C" w:rsidP="0032189C">
      <w:r>
        <w:t xml:space="preserve">    int </w:t>
      </w:r>
      <w:proofErr w:type="gramStart"/>
      <w:r>
        <w:t>count;</w:t>
      </w:r>
      <w:proofErr w:type="gramEnd"/>
    </w:p>
    <w:p w14:paraId="1C2D9358" w14:textId="77777777" w:rsidR="0032189C" w:rsidRDefault="0032189C" w:rsidP="0032189C">
      <w:r>
        <w:t>public:</w:t>
      </w:r>
    </w:p>
    <w:p w14:paraId="1B7A6712" w14:textId="77777777" w:rsidR="0032189C" w:rsidRDefault="0032189C" w:rsidP="0032189C">
      <w:r>
        <w:t xml:space="preserve">    Zoo(int _capacity) : capacity(_capacity), count(0) {</w:t>
      </w:r>
    </w:p>
    <w:p w14:paraId="41D0D7AF" w14:textId="77777777" w:rsidR="0032189C" w:rsidRDefault="0032189C" w:rsidP="0032189C">
      <w:r>
        <w:t xml:space="preserve">        animals = new Animal * [capacity</w:t>
      </w:r>
      <w:proofErr w:type="gramStart"/>
      <w:r>
        <w:t>];</w:t>
      </w:r>
      <w:proofErr w:type="gramEnd"/>
    </w:p>
    <w:p w14:paraId="03EF2C9E" w14:textId="77777777" w:rsidR="0032189C" w:rsidRDefault="0032189C" w:rsidP="0032189C">
      <w:r>
        <w:t xml:space="preserve">    }</w:t>
      </w:r>
    </w:p>
    <w:p w14:paraId="098F6D4A" w14:textId="77777777" w:rsidR="0032189C" w:rsidRDefault="0032189C" w:rsidP="0032189C">
      <w:r>
        <w:t xml:space="preserve">    ~Zoo() {</w:t>
      </w:r>
    </w:p>
    <w:p w14:paraId="5E6052B9" w14:textId="77777777" w:rsidR="0032189C" w:rsidRDefault="0032189C" w:rsidP="0032189C">
      <w:r>
        <w:t xml:space="preserve">        cout &lt;&lt; "Starting destructor of zoo" &lt;&lt; </w:t>
      </w:r>
      <w:proofErr w:type="gramStart"/>
      <w:r>
        <w:t>endl;</w:t>
      </w:r>
      <w:proofErr w:type="gramEnd"/>
    </w:p>
    <w:p w14:paraId="30526ECE" w14:textId="77777777" w:rsidR="0032189C" w:rsidRDefault="0032189C" w:rsidP="0032189C">
      <w:r>
        <w:t xml:space="preserve">        delete[] </w:t>
      </w:r>
      <w:proofErr w:type="gramStart"/>
      <w:r>
        <w:t>animals;</w:t>
      </w:r>
      <w:proofErr w:type="gramEnd"/>
    </w:p>
    <w:p w14:paraId="6571A861" w14:textId="77777777" w:rsidR="0032189C" w:rsidRDefault="0032189C" w:rsidP="0032189C">
      <w:r>
        <w:t xml:space="preserve">        cout &lt;&lt; "Ending destructor of zoo" &lt;&lt; </w:t>
      </w:r>
      <w:proofErr w:type="gramStart"/>
      <w:r>
        <w:t>endl;</w:t>
      </w:r>
      <w:proofErr w:type="gramEnd"/>
    </w:p>
    <w:p w14:paraId="54557F62" w14:textId="77777777" w:rsidR="0032189C" w:rsidRDefault="0032189C" w:rsidP="0032189C">
      <w:r>
        <w:t xml:space="preserve">    }</w:t>
      </w:r>
    </w:p>
    <w:p w14:paraId="6F04ACE3" w14:textId="77777777" w:rsidR="0032189C" w:rsidRDefault="0032189C" w:rsidP="0032189C">
      <w:r>
        <w:t xml:space="preserve">    void addAnimal(Animal* animal) {</w:t>
      </w:r>
    </w:p>
    <w:p w14:paraId="21697BF3" w14:textId="77777777" w:rsidR="0032189C" w:rsidRDefault="0032189C" w:rsidP="0032189C">
      <w:r>
        <w:lastRenderedPageBreak/>
        <w:t xml:space="preserve">        if (count &lt; capacity) {</w:t>
      </w:r>
    </w:p>
    <w:p w14:paraId="66C4D9F0" w14:textId="77777777" w:rsidR="0032189C" w:rsidRDefault="0032189C" w:rsidP="0032189C">
      <w:r>
        <w:t xml:space="preserve">            animals[count++] = </w:t>
      </w:r>
      <w:proofErr w:type="gramStart"/>
      <w:r>
        <w:t>animal;</w:t>
      </w:r>
      <w:proofErr w:type="gramEnd"/>
    </w:p>
    <w:p w14:paraId="28E9C307" w14:textId="77777777" w:rsidR="0032189C" w:rsidRDefault="0032189C" w:rsidP="0032189C">
      <w:r>
        <w:t xml:space="preserve">        }</w:t>
      </w:r>
    </w:p>
    <w:p w14:paraId="2AEB9A2B" w14:textId="77777777" w:rsidR="0032189C" w:rsidRDefault="0032189C" w:rsidP="0032189C">
      <w:r>
        <w:t xml:space="preserve">    }</w:t>
      </w:r>
    </w:p>
    <w:p w14:paraId="2B86270F" w14:textId="77777777" w:rsidR="0032189C" w:rsidRDefault="0032189C" w:rsidP="0032189C">
      <w:r>
        <w:t xml:space="preserve">    void displayAnimals() const {</w:t>
      </w:r>
    </w:p>
    <w:p w14:paraId="54953035" w14:textId="77777777" w:rsidR="0032189C" w:rsidRDefault="0032189C" w:rsidP="0032189C">
      <w:r>
        <w:t xml:space="preserve">        cout &lt;&lt; "Animals in the Zoo:\n</w:t>
      </w:r>
      <w:proofErr w:type="gramStart"/>
      <w:r>
        <w:t>";</w:t>
      </w:r>
      <w:proofErr w:type="gramEnd"/>
    </w:p>
    <w:p w14:paraId="7A673F36" w14:textId="77777777" w:rsidR="0032189C" w:rsidRDefault="0032189C" w:rsidP="0032189C">
      <w:r>
        <w:t xml:space="preserve">        for (int i = 0; i &lt; count; ++i) {</w:t>
      </w:r>
    </w:p>
    <w:p w14:paraId="65F0F247" w14:textId="77777777" w:rsidR="0032189C" w:rsidRDefault="0032189C" w:rsidP="0032189C">
      <w:r>
        <w:t xml:space="preserve">            animals[i]-&gt;display(</w:t>
      </w:r>
      <w:proofErr w:type="gramStart"/>
      <w:r>
        <w:t>);</w:t>
      </w:r>
      <w:proofErr w:type="gramEnd"/>
    </w:p>
    <w:p w14:paraId="678B6AC7" w14:textId="77777777" w:rsidR="0032189C" w:rsidRDefault="0032189C" w:rsidP="0032189C">
      <w:r>
        <w:t xml:space="preserve">            cout &lt;&lt; </w:t>
      </w:r>
      <w:proofErr w:type="gramStart"/>
      <w:r>
        <w:t>endl;</w:t>
      </w:r>
      <w:proofErr w:type="gramEnd"/>
    </w:p>
    <w:p w14:paraId="6A8C3E17" w14:textId="77777777" w:rsidR="0032189C" w:rsidRDefault="0032189C" w:rsidP="0032189C">
      <w:r>
        <w:t xml:space="preserve">        }</w:t>
      </w:r>
    </w:p>
    <w:p w14:paraId="2136E47B" w14:textId="77777777" w:rsidR="0032189C" w:rsidRDefault="0032189C" w:rsidP="0032189C">
      <w:r>
        <w:t xml:space="preserve">    }</w:t>
      </w:r>
    </w:p>
    <w:p w14:paraId="3FD6D938" w14:textId="51E7FA48" w:rsidR="0032189C" w:rsidRDefault="0032189C" w:rsidP="0032189C">
      <w:pPr>
        <w:pBdr>
          <w:bottom w:val="single" w:sz="6" w:space="1" w:color="auto"/>
        </w:pBdr>
      </w:pPr>
      <w:r>
        <w:t>};</w:t>
      </w:r>
    </w:p>
    <w:p w14:paraId="0091D217" w14:textId="4268C43B" w:rsidR="00970AED" w:rsidRDefault="00970AED" w:rsidP="0032189C"/>
    <w:p w14:paraId="13D3E0EE" w14:textId="338566E4" w:rsidR="00970AED" w:rsidRDefault="00970AED" w:rsidP="0032189C">
      <w:pPr>
        <w:pBdr>
          <w:top w:val="double" w:sz="6" w:space="1" w:color="auto"/>
          <w:bottom w:val="double" w:sz="6" w:space="1" w:color="auto"/>
        </w:pBdr>
      </w:pPr>
    </w:p>
    <w:p w14:paraId="7F5D25F0" w14:textId="77777777" w:rsidR="00970AED" w:rsidRDefault="00970AED" w:rsidP="0032189C"/>
    <w:p w14:paraId="43798538" w14:textId="0A76B7A5" w:rsidR="00970AED" w:rsidRDefault="00970AED" w:rsidP="0032189C">
      <w:r>
        <w:t xml:space="preserve">Solution </w:t>
      </w:r>
    </w:p>
    <w:p w14:paraId="69A49484" w14:textId="0F4871D3" w:rsidR="00970AED" w:rsidRDefault="00970AED" w:rsidP="0032189C">
      <w:r>
        <w:t xml:space="preserve">3. </w:t>
      </w:r>
    </w:p>
    <w:p w14:paraId="46910DF8" w14:textId="77777777" w:rsidR="00970AED" w:rsidRDefault="00970AED" w:rsidP="0032189C"/>
    <w:p w14:paraId="0234739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#define _CRT_SECURE_NO_WARNINGS</w:t>
      </w:r>
    </w:p>
    <w:p w14:paraId="31423F9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#include &lt;iostream&gt;</w:t>
      </w:r>
    </w:p>
    <w:p w14:paraId="558D78DD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#include &lt;string.h&gt;</w:t>
      </w:r>
    </w:p>
    <w:p w14:paraId="2F62A94D" w14:textId="77777777" w:rsidR="00970AED" w:rsidRPr="00970AED" w:rsidRDefault="00970AED" w:rsidP="00970AED">
      <w:pPr>
        <w:rPr>
          <w:lang w:val="en-IN"/>
        </w:rPr>
      </w:pPr>
    </w:p>
    <w:p w14:paraId="7705C1D7" w14:textId="77777777" w:rsidR="00970AED" w:rsidRPr="00970AED" w:rsidRDefault="00970AED" w:rsidP="00970AED">
      <w:pPr>
        <w:rPr>
          <w:lang w:val="en-IN"/>
        </w:rPr>
      </w:pPr>
    </w:p>
    <w:p w14:paraId="32EA5143" w14:textId="77777777" w:rsidR="00970AED" w:rsidRPr="00970AED" w:rsidRDefault="00970AED" w:rsidP="00970AED">
      <w:pPr>
        <w:rPr>
          <w:lang w:val="en-IN"/>
        </w:rPr>
      </w:pPr>
    </w:p>
    <w:p w14:paraId="623C506E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using namespace </w:t>
      </w:r>
      <w:proofErr w:type="gramStart"/>
      <w:r w:rsidRPr="00970AED">
        <w:rPr>
          <w:lang w:val="en-IN"/>
        </w:rPr>
        <w:t>std;</w:t>
      </w:r>
      <w:proofErr w:type="gramEnd"/>
    </w:p>
    <w:p w14:paraId="3EE664AD" w14:textId="77777777" w:rsidR="00970AED" w:rsidRPr="00970AED" w:rsidRDefault="00970AED" w:rsidP="00970AED">
      <w:pPr>
        <w:rPr>
          <w:lang w:val="en-IN"/>
        </w:rPr>
      </w:pPr>
    </w:p>
    <w:p w14:paraId="27B11D16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class iAnimal {</w:t>
      </w:r>
    </w:p>
    <w:p w14:paraId="50B59F78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public:</w:t>
      </w:r>
    </w:p>
    <w:p w14:paraId="62B3AD90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lastRenderedPageBreak/>
        <w:t xml:space="preserve">    virtual void display()const = 0; // pure virtual function</w:t>
      </w:r>
    </w:p>
    <w:p w14:paraId="2216478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virtual ~iAnimal() { cout &lt;&lt; "calling destructor of iAnimal " &lt;&lt; endl; } // Virtual </w:t>
      </w:r>
      <w:proofErr w:type="gramStart"/>
      <w:r w:rsidRPr="00970AED">
        <w:rPr>
          <w:lang w:val="en-IN"/>
        </w:rPr>
        <w:t>destructor</w:t>
      </w:r>
      <w:proofErr w:type="gramEnd"/>
    </w:p>
    <w:p w14:paraId="4BC2D43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};</w:t>
      </w:r>
    </w:p>
    <w:p w14:paraId="0C5346F4" w14:textId="77777777" w:rsidR="00970AED" w:rsidRPr="00970AED" w:rsidRDefault="00970AED" w:rsidP="00970AED">
      <w:pPr>
        <w:rPr>
          <w:lang w:val="en-IN"/>
        </w:rPr>
      </w:pPr>
    </w:p>
    <w:p w14:paraId="71D5A85F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class Animal : public iAnimal{</w:t>
      </w:r>
    </w:p>
    <w:p w14:paraId="2CA94B62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protected:</w:t>
      </w:r>
    </w:p>
    <w:p w14:paraId="75BDC6A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char* </w:t>
      </w:r>
      <w:proofErr w:type="gramStart"/>
      <w:r w:rsidRPr="00970AED">
        <w:rPr>
          <w:lang w:val="en-IN"/>
        </w:rPr>
        <w:t>name;</w:t>
      </w:r>
      <w:proofErr w:type="gramEnd"/>
    </w:p>
    <w:p w14:paraId="0C7A6BD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int </w:t>
      </w:r>
      <w:proofErr w:type="gramStart"/>
      <w:r w:rsidRPr="00970AED">
        <w:rPr>
          <w:lang w:val="en-IN"/>
        </w:rPr>
        <w:t>age;</w:t>
      </w:r>
      <w:proofErr w:type="gramEnd"/>
    </w:p>
    <w:p w14:paraId="4F876D5F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public:</w:t>
      </w:r>
    </w:p>
    <w:p w14:paraId="197BA8AF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Animal(const char* _name, int _age) : name(new char[strlen(_name) + 1]), age(_age) { strcpy(name, _name); }</w:t>
      </w:r>
    </w:p>
    <w:p w14:paraId="38030CE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~Animal() {</w:t>
      </w:r>
    </w:p>
    <w:p w14:paraId="6811DC4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cout &lt;&lt; "calling destructor of animal: " &lt;&lt; name &lt;&lt; </w:t>
      </w:r>
      <w:proofErr w:type="gramStart"/>
      <w:r w:rsidRPr="00970AED">
        <w:rPr>
          <w:lang w:val="en-IN"/>
        </w:rPr>
        <w:t>endl;</w:t>
      </w:r>
      <w:proofErr w:type="gramEnd"/>
    </w:p>
    <w:p w14:paraId="103C165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delete[] </w:t>
      </w:r>
      <w:proofErr w:type="gramStart"/>
      <w:r w:rsidRPr="00970AED">
        <w:rPr>
          <w:lang w:val="en-IN"/>
        </w:rPr>
        <w:t>name;</w:t>
      </w:r>
      <w:proofErr w:type="gramEnd"/>
    </w:p>
    <w:p w14:paraId="6C30CD55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274220A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void display() const override {</w:t>
      </w:r>
    </w:p>
    <w:p w14:paraId="2EEB7A5D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cout &lt;&lt; "Name: " &lt;&lt; name &lt;&lt; ", Age: " &lt;&lt; </w:t>
      </w:r>
      <w:proofErr w:type="gramStart"/>
      <w:r w:rsidRPr="00970AED">
        <w:rPr>
          <w:lang w:val="en-IN"/>
        </w:rPr>
        <w:t>age;</w:t>
      </w:r>
      <w:proofErr w:type="gramEnd"/>
    </w:p>
    <w:p w14:paraId="1AC2178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230C81E9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};</w:t>
      </w:r>
    </w:p>
    <w:p w14:paraId="31E09D83" w14:textId="77777777" w:rsidR="00970AED" w:rsidRPr="00970AED" w:rsidRDefault="00970AED" w:rsidP="00970AED">
      <w:pPr>
        <w:rPr>
          <w:lang w:val="en-IN"/>
        </w:rPr>
      </w:pPr>
    </w:p>
    <w:p w14:paraId="11078A9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class Mammal : public Animal {</w:t>
      </w:r>
    </w:p>
    <w:p w14:paraId="695BF70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protected:</w:t>
      </w:r>
    </w:p>
    <w:p w14:paraId="0820A84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int </w:t>
      </w:r>
      <w:proofErr w:type="gramStart"/>
      <w:r w:rsidRPr="00970AED">
        <w:rPr>
          <w:lang w:val="en-IN"/>
        </w:rPr>
        <w:t>numLegs;</w:t>
      </w:r>
      <w:proofErr w:type="gramEnd"/>
    </w:p>
    <w:p w14:paraId="67E47260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public:</w:t>
      </w:r>
    </w:p>
    <w:p w14:paraId="4204AAC3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Mammal(const char* _name, int _age, int _numLegs) : Animal(_name, _age), numLegs(_numLegs) {}</w:t>
      </w:r>
    </w:p>
    <w:p w14:paraId="4817C52B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void giveBirth() const {</w:t>
      </w:r>
    </w:p>
    <w:p w14:paraId="52F3E3A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cout &lt;&lt; name &lt;&lt; " is giving birth!\n</w:t>
      </w:r>
      <w:proofErr w:type="gramStart"/>
      <w:r w:rsidRPr="00970AED">
        <w:rPr>
          <w:lang w:val="en-IN"/>
        </w:rPr>
        <w:t>";</w:t>
      </w:r>
      <w:proofErr w:type="gramEnd"/>
    </w:p>
    <w:p w14:paraId="7171601F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2581790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void display() const override {</w:t>
      </w:r>
    </w:p>
    <w:p w14:paraId="730CCD7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lastRenderedPageBreak/>
        <w:t xml:space="preserve">        </w:t>
      </w:r>
      <w:proofErr w:type="gramStart"/>
      <w:r w:rsidRPr="00970AED">
        <w:rPr>
          <w:lang w:val="en-IN"/>
        </w:rPr>
        <w:t>Animal::</w:t>
      </w:r>
      <w:proofErr w:type="gramEnd"/>
      <w:r w:rsidRPr="00970AED">
        <w:rPr>
          <w:lang w:val="en-IN"/>
        </w:rPr>
        <w:t>display();</w:t>
      </w:r>
    </w:p>
    <w:p w14:paraId="4D32685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cout &lt;&lt; ", Number of Legs: " &lt;&lt; </w:t>
      </w:r>
      <w:proofErr w:type="gramStart"/>
      <w:r w:rsidRPr="00970AED">
        <w:rPr>
          <w:lang w:val="en-IN"/>
        </w:rPr>
        <w:t>numLegs;</w:t>
      </w:r>
      <w:proofErr w:type="gramEnd"/>
    </w:p>
    <w:p w14:paraId="21D93728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2525CECD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~Mammal() { cout &lt;&lt; "calling destructor of Mammal: " &lt;&lt; name &lt;&lt; endl; }</w:t>
      </w:r>
    </w:p>
    <w:p w14:paraId="367B5D13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};</w:t>
      </w:r>
    </w:p>
    <w:p w14:paraId="35AE6A22" w14:textId="77777777" w:rsidR="00970AED" w:rsidRPr="00970AED" w:rsidRDefault="00970AED" w:rsidP="00970AED">
      <w:pPr>
        <w:rPr>
          <w:lang w:val="en-IN"/>
        </w:rPr>
      </w:pPr>
    </w:p>
    <w:p w14:paraId="7F2A7815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class Bird : public Animal {</w:t>
      </w:r>
    </w:p>
    <w:p w14:paraId="1B4DC6C0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protected:</w:t>
      </w:r>
    </w:p>
    <w:p w14:paraId="11CE76D0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bool </w:t>
      </w:r>
      <w:proofErr w:type="gramStart"/>
      <w:r w:rsidRPr="00970AED">
        <w:rPr>
          <w:lang w:val="en-IN"/>
        </w:rPr>
        <w:t>canFly;</w:t>
      </w:r>
      <w:proofErr w:type="gramEnd"/>
    </w:p>
    <w:p w14:paraId="38B0D2D8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public:</w:t>
      </w:r>
    </w:p>
    <w:p w14:paraId="729574AB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Bird(const char* _name, int _age, bool _canFly) : Animal(_name, _age), canFly(_canFly) {}</w:t>
      </w:r>
    </w:p>
    <w:p w14:paraId="6AA9B9E8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void fly() const {</w:t>
      </w:r>
    </w:p>
    <w:p w14:paraId="0C4DE7CE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if (canFly)</w:t>
      </w:r>
    </w:p>
    <w:p w14:paraId="23C27A3E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    cout &lt;&lt; name &lt;&lt; " is flying!\n</w:t>
      </w:r>
      <w:proofErr w:type="gramStart"/>
      <w:r w:rsidRPr="00970AED">
        <w:rPr>
          <w:lang w:val="en-IN"/>
        </w:rPr>
        <w:t>";</w:t>
      </w:r>
      <w:proofErr w:type="gramEnd"/>
    </w:p>
    <w:p w14:paraId="76D85D09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else</w:t>
      </w:r>
    </w:p>
    <w:p w14:paraId="65760B2B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    cout &lt;&lt; name &lt;&lt; " can't fly.\n</w:t>
      </w:r>
      <w:proofErr w:type="gramStart"/>
      <w:r w:rsidRPr="00970AED">
        <w:rPr>
          <w:lang w:val="en-IN"/>
        </w:rPr>
        <w:t>";</w:t>
      </w:r>
      <w:proofErr w:type="gramEnd"/>
    </w:p>
    <w:p w14:paraId="7C9755D9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54C54EE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void display() const override {</w:t>
      </w:r>
    </w:p>
    <w:p w14:paraId="3070010E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</w:t>
      </w:r>
      <w:proofErr w:type="gramStart"/>
      <w:r w:rsidRPr="00970AED">
        <w:rPr>
          <w:lang w:val="en-IN"/>
        </w:rPr>
        <w:t>Animal::</w:t>
      </w:r>
      <w:proofErr w:type="gramEnd"/>
      <w:r w:rsidRPr="00970AED">
        <w:rPr>
          <w:lang w:val="en-IN"/>
        </w:rPr>
        <w:t>display();</w:t>
      </w:r>
    </w:p>
    <w:p w14:paraId="53E53E7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if (canFly)</w:t>
      </w:r>
    </w:p>
    <w:p w14:paraId="1C9A46E8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    cout &lt;&lt; ", Can Fly</w:t>
      </w:r>
      <w:proofErr w:type="gramStart"/>
      <w:r w:rsidRPr="00970AED">
        <w:rPr>
          <w:lang w:val="en-IN"/>
        </w:rPr>
        <w:t>";</w:t>
      </w:r>
      <w:proofErr w:type="gramEnd"/>
    </w:p>
    <w:p w14:paraId="659EE66E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else</w:t>
      </w:r>
    </w:p>
    <w:p w14:paraId="1BFAF3FD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    cout &lt;&lt; ", Can't Fly</w:t>
      </w:r>
      <w:proofErr w:type="gramStart"/>
      <w:r w:rsidRPr="00970AED">
        <w:rPr>
          <w:lang w:val="en-IN"/>
        </w:rPr>
        <w:t>";</w:t>
      </w:r>
      <w:proofErr w:type="gramEnd"/>
    </w:p>
    <w:p w14:paraId="056EE53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0A5C1A38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~Bird() { cout &lt;&lt; "calling destructor of Bird: " &lt;&lt; name &lt;&lt; endl; }</w:t>
      </w:r>
    </w:p>
    <w:p w14:paraId="0A668268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};</w:t>
      </w:r>
    </w:p>
    <w:p w14:paraId="19A57BC4" w14:textId="77777777" w:rsidR="00970AED" w:rsidRPr="00970AED" w:rsidRDefault="00970AED" w:rsidP="00970AED">
      <w:pPr>
        <w:rPr>
          <w:lang w:val="en-IN"/>
        </w:rPr>
      </w:pPr>
    </w:p>
    <w:p w14:paraId="7C89D99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class Zoo {</w:t>
      </w:r>
    </w:p>
    <w:p w14:paraId="4F6CF8A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lastRenderedPageBreak/>
        <w:t>private:</w:t>
      </w:r>
    </w:p>
    <w:p w14:paraId="228B07B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iAnimal** </w:t>
      </w:r>
      <w:proofErr w:type="gramStart"/>
      <w:r w:rsidRPr="00970AED">
        <w:rPr>
          <w:lang w:val="en-IN"/>
        </w:rPr>
        <w:t>animals;</w:t>
      </w:r>
      <w:proofErr w:type="gramEnd"/>
    </w:p>
    <w:p w14:paraId="4AB2C48D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int </w:t>
      </w:r>
      <w:proofErr w:type="gramStart"/>
      <w:r w:rsidRPr="00970AED">
        <w:rPr>
          <w:lang w:val="en-IN"/>
        </w:rPr>
        <w:t>capacity;</w:t>
      </w:r>
      <w:proofErr w:type="gramEnd"/>
    </w:p>
    <w:p w14:paraId="472B385A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int </w:t>
      </w:r>
      <w:proofErr w:type="gramStart"/>
      <w:r w:rsidRPr="00970AED">
        <w:rPr>
          <w:lang w:val="en-IN"/>
        </w:rPr>
        <w:t>count;</w:t>
      </w:r>
      <w:proofErr w:type="gramEnd"/>
    </w:p>
    <w:p w14:paraId="601DBA72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public:</w:t>
      </w:r>
    </w:p>
    <w:p w14:paraId="6F869AE0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Zoo(int _capacity) : capacity(_capacity), count(0) {</w:t>
      </w:r>
    </w:p>
    <w:p w14:paraId="19F0800F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animals = new iAnimal * [capacity</w:t>
      </w:r>
      <w:proofErr w:type="gramStart"/>
      <w:r w:rsidRPr="00970AED">
        <w:rPr>
          <w:lang w:val="en-IN"/>
        </w:rPr>
        <w:t>];</w:t>
      </w:r>
      <w:proofErr w:type="gramEnd"/>
    </w:p>
    <w:p w14:paraId="3A6D7C8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154EAF38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~Zoo() {</w:t>
      </w:r>
    </w:p>
    <w:p w14:paraId="06A4B3F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cout &lt;&lt; "Starting destructor of zoo" &lt;&lt; </w:t>
      </w:r>
      <w:proofErr w:type="gramStart"/>
      <w:r w:rsidRPr="00970AED">
        <w:rPr>
          <w:lang w:val="en-IN"/>
        </w:rPr>
        <w:t>endl;</w:t>
      </w:r>
      <w:proofErr w:type="gramEnd"/>
    </w:p>
    <w:p w14:paraId="7798BC2E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delete[] </w:t>
      </w:r>
      <w:proofErr w:type="gramStart"/>
      <w:r w:rsidRPr="00970AED">
        <w:rPr>
          <w:lang w:val="en-IN"/>
        </w:rPr>
        <w:t>animals;</w:t>
      </w:r>
      <w:proofErr w:type="gramEnd"/>
    </w:p>
    <w:p w14:paraId="39782C6B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cout &lt;&lt; "Ending destructor of zoo" &lt;&lt; </w:t>
      </w:r>
      <w:proofErr w:type="gramStart"/>
      <w:r w:rsidRPr="00970AED">
        <w:rPr>
          <w:lang w:val="en-IN"/>
        </w:rPr>
        <w:t>endl;</w:t>
      </w:r>
      <w:proofErr w:type="gramEnd"/>
    </w:p>
    <w:p w14:paraId="524CDA83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6967C507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void addAnimal(iAnimal* animal) {</w:t>
      </w:r>
    </w:p>
    <w:p w14:paraId="4CFE9DE5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if (count &lt; capacity) {</w:t>
      </w:r>
    </w:p>
    <w:p w14:paraId="5EFC39CC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    animals[count++] = </w:t>
      </w:r>
      <w:proofErr w:type="gramStart"/>
      <w:r w:rsidRPr="00970AED">
        <w:rPr>
          <w:lang w:val="en-IN"/>
        </w:rPr>
        <w:t>animal;</w:t>
      </w:r>
      <w:proofErr w:type="gramEnd"/>
    </w:p>
    <w:p w14:paraId="0D423EA0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}</w:t>
      </w:r>
    </w:p>
    <w:p w14:paraId="416928BD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else {</w:t>
      </w:r>
    </w:p>
    <w:p w14:paraId="7A4C9F5E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    cerr &lt;&lt; "Zoo is full, cannot add more animals." &lt;&lt; </w:t>
      </w:r>
      <w:proofErr w:type="gramStart"/>
      <w:r w:rsidRPr="00970AED">
        <w:rPr>
          <w:lang w:val="en-IN"/>
        </w:rPr>
        <w:t>endl;</w:t>
      </w:r>
      <w:proofErr w:type="gramEnd"/>
    </w:p>
    <w:p w14:paraId="688AC8A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}</w:t>
      </w:r>
    </w:p>
    <w:p w14:paraId="2F402035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4A2068EB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void displayAnimals() const {</w:t>
      </w:r>
    </w:p>
    <w:p w14:paraId="5865ED2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cout &lt;&lt; "Animals in the Zoo:\n</w:t>
      </w:r>
      <w:proofErr w:type="gramStart"/>
      <w:r w:rsidRPr="00970AED">
        <w:rPr>
          <w:lang w:val="en-IN"/>
        </w:rPr>
        <w:t>";</w:t>
      </w:r>
      <w:proofErr w:type="gramEnd"/>
    </w:p>
    <w:p w14:paraId="59475BE3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for (int i = 0; i &lt; count; ++i) {</w:t>
      </w:r>
    </w:p>
    <w:p w14:paraId="219CFD31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    animals[i]-&gt;display(</w:t>
      </w:r>
      <w:proofErr w:type="gramStart"/>
      <w:r w:rsidRPr="00970AED">
        <w:rPr>
          <w:lang w:val="en-IN"/>
        </w:rPr>
        <w:t>);</w:t>
      </w:r>
      <w:proofErr w:type="gramEnd"/>
    </w:p>
    <w:p w14:paraId="1EA9FF98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    cout &lt;&lt; </w:t>
      </w:r>
      <w:proofErr w:type="gramStart"/>
      <w:r w:rsidRPr="00970AED">
        <w:rPr>
          <w:lang w:val="en-IN"/>
        </w:rPr>
        <w:t>endl;</w:t>
      </w:r>
      <w:proofErr w:type="gramEnd"/>
    </w:p>
    <w:p w14:paraId="7ABF25EF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    }</w:t>
      </w:r>
    </w:p>
    <w:p w14:paraId="121F391D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}</w:t>
      </w:r>
    </w:p>
    <w:p w14:paraId="52DEC79B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lastRenderedPageBreak/>
        <w:t>};</w:t>
      </w:r>
    </w:p>
    <w:p w14:paraId="479C5662" w14:textId="77777777" w:rsidR="00970AED" w:rsidRPr="00970AED" w:rsidRDefault="00970AED" w:rsidP="00970AED">
      <w:pPr>
        <w:rPr>
          <w:lang w:val="en-IN"/>
        </w:rPr>
      </w:pPr>
    </w:p>
    <w:p w14:paraId="53AAB59B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int main() {</w:t>
      </w:r>
    </w:p>
    <w:p w14:paraId="5705EA80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Zoo zoo(5</w:t>
      </w:r>
      <w:proofErr w:type="gramStart"/>
      <w:r w:rsidRPr="00970AED">
        <w:rPr>
          <w:lang w:val="en-IN"/>
        </w:rPr>
        <w:t>);</w:t>
      </w:r>
      <w:proofErr w:type="gramEnd"/>
    </w:p>
    <w:p w14:paraId="19021F9F" w14:textId="77777777" w:rsidR="00970AED" w:rsidRPr="00970AED" w:rsidRDefault="00970AED" w:rsidP="00970AED">
      <w:pPr>
        <w:rPr>
          <w:lang w:val="en-IN"/>
        </w:rPr>
      </w:pPr>
    </w:p>
    <w:p w14:paraId="0183D88E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Mammal elephant("Dumbo", 10, 4</w:t>
      </w:r>
      <w:proofErr w:type="gramStart"/>
      <w:r w:rsidRPr="00970AED">
        <w:rPr>
          <w:lang w:val="en-IN"/>
        </w:rPr>
        <w:t>);</w:t>
      </w:r>
      <w:proofErr w:type="gramEnd"/>
    </w:p>
    <w:p w14:paraId="3A175F22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Bird parrot("Polly", 3, true</w:t>
      </w:r>
      <w:proofErr w:type="gramStart"/>
      <w:r w:rsidRPr="00970AED">
        <w:rPr>
          <w:lang w:val="en-IN"/>
        </w:rPr>
        <w:t>);</w:t>
      </w:r>
      <w:proofErr w:type="gramEnd"/>
    </w:p>
    <w:p w14:paraId="2DA960E3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Mammal lion("Simba", 5, 4</w:t>
      </w:r>
      <w:proofErr w:type="gramStart"/>
      <w:r w:rsidRPr="00970AED">
        <w:rPr>
          <w:lang w:val="en-IN"/>
        </w:rPr>
        <w:t>);</w:t>
      </w:r>
      <w:proofErr w:type="gramEnd"/>
    </w:p>
    <w:p w14:paraId="55F6B8FC" w14:textId="77777777" w:rsidR="00970AED" w:rsidRPr="00970AED" w:rsidRDefault="00970AED" w:rsidP="00970AED">
      <w:pPr>
        <w:rPr>
          <w:lang w:val="en-IN"/>
        </w:rPr>
      </w:pPr>
    </w:p>
    <w:p w14:paraId="75237130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</w:t>
      </w:r>
    </w:p>
    <w:p w14:paraId="6BBA2FE0" w14:textId="77777777" w:rsidR="00970AED" w:rsidRPr="00970AED" w:rsidRDefault="00970AED" w:rsidP="00970AED">
      <w:pPr>
        <w:rPr>
          <w:lang w:val="en-IN"/>
        </w:rPr>
      </w:pPr>
    </w:p>
    <w:p w14:paraId="60CBA4E0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zoo.addAnimal(&amp;elephant</w:t>
      </w:r>
      <w:proofErr w:type="gramStart"/>
      <w:r w:rsidRPr="00970AED">
        <w:rPr>
          <w:lang w:val="en-IN"/>
        </w:rPr>
        <w:t>);</w:t>
      </w:r>
      <w:proofErr w:type="gramEnd"/>
    </w:p>
    <w:p w14:paraId="7F8112FE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zoo.addAnimal(&amp;parrot</w:t>
      </w:r>
      <w:proofErr w:type="gramStart"/>
      <w:r w:rsidRPr="00970AED">
        <w:rPr>
          <w:lang w:val="en-IN"/>
        </w:rPr>
        <w:t>);</w:t>
      </w:r>
      <w:proofErr w:type="gramEnd"/>
    </w:p>
    <w:p w14:paraId="15C29083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zoo.addAnimal(&amp;lion</w:t>
      </w:r>
      <w:proofErr w:type="gramStart"/>
      <w:r w:rsidRPr="00970AED">
        <w:rPr>
          <w:lang w:val="en-IN"/>
        </w:rPr>
        <w:t>);</w:t>
      </w:r>
      <w:proofErr w:type="gramEnd"/>
    </w:p>
    <w:p w14:paraId="642EBD57" w14:textId="77777777" w:rsidR="00970AED" w:rsidRPr="00970AED" w:rsidRDefault="00970AED" w:rsidP="00970AED">
      <w:pPr>
        <w:rPr>
          <w:lang w:val="en-IN"/>
        </w:rPr>
      </w:pPr>
    </w:p>
    <w:p w14:paraId="7022A4F2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zoo.displayAnimals(</w:t>
      </w:r>
      <w:proofErr w:type="gramStart"/>
      <w:r w:rsidRPr="00970AED">
        <w:rPr>
          <w:lang w:val="en-IN"/>
        </w:rPr>
        <w:t>);</w:t>
      </w:r>
      <w:proofErr w:type="gramEnd"/>
    </w:p>
    <w:p w14:paraId="7C1EB8CB" w14:textId="77777777" w:rsidR="00970AED" w:rsidRPr="00970AED" w:rsidRDefault="00970AED" w:rsidP="00970AED">
      <w:pPr>
        <w:rPr>
          <w:lang w:val="en-IN"/>
        </w:rPr>
      </w:pPr>
    </w:p>
    <w:p w14:paraId="41A43EB4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 xml:space="preserve">    return </w:t>
      </w:r>
      <w:proofErr w:type="gramStart"/>
      <w:r w:rsidRPr="00970AED">
        <w:rPr>
          <w:lang w:val="en-IN"/>
        </w:rPr>
        <w:t>0;</w:t>
      </w:r>
      <w:proofErr w:type="gramEnd"/>
    </w:p>
    <w:p w14:paraId="55065C13" w14:textId="77777777" w:rsidR="00970AED" w:rsidRPr="00970AED" w:rsidRDefault="00970AED" w:rsidP="00970AED">
      <w:pPr>
        <w:rPr>
          <w:lang w:val="en-IN"/>
        </w:rPr>
      </w:pPr>
      <w:r w:rsidRPr="00970AED">
        <w:rPr>
          <w:lang w:val="en-IN"/>
        </w:rPr>
        <w:t>}</w:t>
      </w:r>
    </w:p>
    <w:p w14:paraId="1A9A6AE1" w14:textId="77777777" w:rsidR="00970AED" w:rsidRDefault="00970AED" w:rsidP="0032189C"/>
    <w:p w14:paraId="7F819BF0" w14:textId="77777777" w:rsidR="0032189C" w:rsidRDefault="0032189C"/>
    <w:sectPr w:rsidR="0032189C" w:rsidSect="004B647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74A5"/>
    <w:multiLevelType w:val="hybridMultilevel"/>
    <w:tmpl w:val="7B9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F58A5"/>
    <w:multiLevelType w:val="hybridMultilevel"/>
    <w:tmpl w:val="D5220522"/>
    <w:lvl w:ilvl="0" w:tplc="E9843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0ADD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1022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16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686F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7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7A5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C015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2A9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B37AD"/>
    <w:multiLevelType w:val="multilevel"/>
    <w:tmpl w:val="692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193158">
    <w:abstractNumId w:val="0"/>
  </w:num>
  <w:num w:numId="2" w16cid:durableId="1261908566">
    <w:abstractNumId w:val="1"/>
  </w:num>
  <w:num w:numId="3" w16cid:durableId="606351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yMjWxtDAxsTCyNDRQ0lEKTi0uzszPAykwrAUAk+9i+ywAAAA="/>
  </w:docVars>
  <w:rsids>
    <w:rsidRoot w:val="00C83DF1"/>
    <w:rsid w:val="000157C1"/>
    <w:rsid w:val="000441A0"/>
    <w:rsid w:val="00060604"/>
    <w:rsid w:val="00075F51"/>
    <w:rsid w:val="00084043"/>
    <w:rsid w:val="00085E54"/>
    <w:rsid w:val="00094CAF"/>
    <w:rsid w:val="000C383B"/>
    <w:rsid w:val="000C4D0F"/>
    <w:rsid w:val="000E5D5C"/>
    <w:rsid w:val="00103A7A"/>
    <w:rsid w:val="00111CB5"/>
    <w:rsid w:val="0012611D"/>
    <w:rsid w:val="00152702"/>
    <w:rsid w:val="00153AF8"/>
    <w:rsid w:val="00171D4E"/>
    <w:rsid w:val="001A6972"/>
    <w:rsid w:val="001C3567"/>
    <w:rsid w:val="001C4E4C"/>
    <w:rsid w:val="00200EEA"/>
    <w:rsid w:val="00214609"/>
    <w:rsid w:val="00215968"/>
    <w:rsid w:val="00222D25"/>
    <w:rsid w:val="00226A96"/>
    <w:rsid w:val="0023420D"/>
    <w:rsid w:val="002435F6"/>
    <w:rsid w:val="00276AE4"/>
    <w:rsid w:val="003036E0"/>
    <w:rsid w:val="0032189C"/>
    <w:rsid w:val="0032779C"/>
    <w:rsid w:val="00345376"/>
    <w:rsid w:val="00370A77"/>
    <w:rsid w:val="00372159"/>
    <w:rsid w:val="003837E4"/>
    <w:rsid w:val="003948F7"/>
    <w:rsid w:val="00397008"/>
    <w:rsid w:val="003A5235"/>
    <w:rsid w:val="003B7C17"/>
    <w:rsid w:val="003D3312"/>
    <w:rsid w:val="003E0D9C"/>
    <w:rsid w:val="003E53A4"/>
    <w:rsid w:val="00410C07"/>
    <w:rsid w:val="00414518"/>
    <w:rsid w:val="00417DD3"/>
    <w:rsid w:val="004269F8"/>
    <w:rsid w:val="00435376"/>
    <w:rsid w:val="0045514A"/>
    <w:rsid w:val="0046311E"/>
    <w:rsid w:val="004760BE"/>
    <w:rsid w:val="004B6470"/>
    <w:rsid w:val="004C2624"/>
    <w:rsid w:val="004D248B"/>
    <w:rsid w:val="004E4A45"/>
    <w:rsid w:val="00502CE9"/>
    <w:rsid w:val="00517D52"/>
    <w:rsid w:val="00527A2B"/>
    <w:rsid w:val="00542029"/>
    <w:rsid w:val="00560A19"/>
    <w:rsid w:val="00560C29"/>
    <w:rsid w:val="00567E49"/>
    <w:rsid w:val="005A713C"/>
    <w:rsid w:val="005B0515"/>
    <w:rsid w:val="005E4C90"/>
    <w:rsid w:val="005E4D88"/>
    <w:rsid w:val="00606289"/>
    <w:rsid w:val="00641C57"/>
    <w:rsid w:val="00653960"/>
    <w:rsid w:val="00664D13"/>
    <w:rsid w:val="0067340E"/>
    <w:rsid w:val="00687671"/>
    <w:rsid w:val="006A189A"/>
    <w:rsid w:val="006A3C56"/>
    <w:rsid w:val="006A5FD7"/>
    <w:rsid w:val="006B7E75"/>
    <w:rsid w:val="006C7C82"/>
    <w:rsid w:val="006D321A"/>
    <w:rsid w:val="006D40D8"/>
    <w:rsid w:val="00744088"/>
    <w:rsid w:val="00755101"/>
    <w:rsid w:val="00773E12"/>
    <w:rsid w:val="007D6A15"/>
    <w:rsid w:val="007E232E"/>
    <w:rsid w:val="00807DC8"/>
    <w:rsid w:val="00831084"/>
    <w:rsid w:val="00870C48"/>
    <w:rsid w:val="008767A1"/>
    <w:rsid w:val="00892BEA"/>
    <w:rsid w:val="008954F4"/>
    <w:rsid w:val="008E6C9F"/>
    <w:rsid w:val="008F4554"/>
    <w:rsid w:val="00921FB5"/>
    <w:rsid w:val="009313DC"/>
    <w:rsid w:val="00970AED"/>
    <w:rsid w:val="00973612"/>
    <w:rsid w:val="00980315"/>
    <w:rsid w:val="00986204"/>
    <w:rsid w:val="009B16C5"/>
    <w:rsid w:val="009B1863"/>
    <w:rsid w:val="009E1621"/>
    <w:rsid w:val="009E752A"/>
    <w:rsid w:val="009F4729"/>
    <w:rsid w:val="00A01D76"/>
    <w:rsid w:val="00A12582"/>
    <w:rsid w:val="00A1776F"/>
    <w:rsid w:val="00A214B9"/>
    <w:rsid w:val="00A369AD"/>
    <w:rsid w:val="00A43183"/>
    <w:rsid w:val="00A47243"/>
    <w:rsid w:val="00A50DD8"/>
    <w:rsid w:val="00A55BE2"/>
    <w:rsid w:val="00A740F1"/>
    <w:rsid w:val="00A83527"/>
    <w:rsid w:val="00A941BB"/>
    <w:rsid w:val="00AC3C9C"/>
    <w:rsid w:val="00B15D3A"/>
    <w:rsid w:val="00B45E30"/>
    <w:rsid w:val="00BA6858"/>
    <w:rsid w:val="00C073FD"/>
    <w:rsid w:val="00C1012B"/>
    <w:rsid w:val="00C137EC"/>
    <w:rsid w:val="00C31D8B"/>
    <w:rsid w:val="00C331D1"/>
    <w:rsid w:val="00C36212"/>
    <w:rsid w:val="00C67F1F"/>
    <w:rsid w:val="00C83DF1"/>
    <w:rsid w:val="00CD1888"/>
    <w:rsid w:val="00D626A3"/>
    <w:rsid w:val="00D7507B"/>
    <w:rsid w:val="00D81701"/>
    <w:rsid w:val="00D83EE1"/>
    <w:rsid w:val="00DB79DF"/>
    <w:rsid w:val="00DD4969"/>
    <w:rsid w:val="00DD691E"/>
    <w:rsid w:val="00DE1169"/>
    <w:rsid w:val="00DF0BC9"/>
    <w:rsid w:val="00E33E5E"/>
    <w:rsid w:val="00E51703"/>
    <w:rsid w:val="00E54BD7"/>
    <w:rsid w:val="00E670B6"/>
    <w:rsid w:val="00E751D5"/>
    <w:rsid w:val="00E93FDA"/>
    <w:rsid w:val="00EE7765"/>
    <w:rsid w:val="00F23D8E"/>
    <w:rsid w:val="00F951E0"/>
    <w:rsid w:val="00FA6E60"/>
    <w:rsid w:val="00FD46BD"/>
    <w:rsid w:val="00FD50BD"/>
    <w:rsid w:val="00FD5B52"/>
    <w:rsid w:val="00FF0E1A"/>
    <w:rsid w:val="00FF76CB"/>
    <w:rsid w:val="0784D7FA"/>
    <w:rsid w:val="0C37DA38"/>
    <w:rsid w:val="0DF4197E"/>
    <w:rsid w:val="0F437999"/>
    <w:rsid w:val="0F8FE9DF"/>
    <w:rsid w:val="12F30317"/>
    <w:rsid w:val="17E343D6"/>
    <w:rsid w:val="1A997973"/>
    <w:rsid w:val="1E40571C"/>
    <w:rsid w:val="211679AE"/>
    <w:rsid w:val="265F44F8"/>
    <w:rsid w:val="26839383"/>
    <w:rsid w:val="286B4B3F"/>
    <w:rsid w:val="2B63ECE2"/>
    <w:rsid w:val="2B7E1344"/>
    <w:rsid w:val="2FF10700"/>
    <w:rsid w:val="318A8EFC"/>
    <w:rsid w:val="33265F5D"/>
    <w:rsid w:val="362C8839"/>
    <w:rsid w:val="3BE452B2"/>
    <w:rsid w:val="3C87FA01"/>
    <w:rsid w:val="3F60CF2A"/>
    <w:rsid w:val="4DBFF51A"/>
    <w:rsid w:val="53E7F9E5"/>
    <w:rsid w:val="64F1E0A2"/>
    <w:rsid w:val="685AF67A"/>
    <w:rsid w:val="70A1BB59"/>
    <w:rsid w:val="76D7E198"/>
    <w:rsid w:val="795744BF"/>
    <w:rsid w:val="7A10CE4C"/>
    <w:rsid w:val="7BDDEE6E"/>
    <w:rsid w:val="7C62E6B4"/>
    <w:rsid w:val="7E769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D902"/>
  <w15:docId w15:val="{D74143CD-DC3F-4B80-9B72-05CAD61F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llJaworski%201\Downloads\2020%20Session%20Plan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0A06-827B-4729-AF60-91A2F32FE85C}"/>
      </w:docPartPr>
      <w:docPartBody>
        <w:p w:rsidR="007A2FC8" w:rsidRDefault="007A2FC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FC8"/>
    <w:rsid w:val="002C133B"/>
    <w:rsid w:val="007A2FC8"/>
    <w:rsid w:val="00E060DE"/>
    <w:rsid w:val="00FB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D6B6F2770F1246A29E9BF5509D9ABD" ma:contentTypeVersion="15" ma:contentTypeDescription="Create a new document." ma:contentTypeScope="" ma:versionID="e04df76f74c67d153736b828d605386f">
  <xsd:schema xmlns:xsd="http://www.w3.org/2001/XMLSchema" xmlns:xs="http://www.w3.org/2001/XMLSchema" xmlns:p="http://schemas.microsoft.com/office/2006/metadata/properties" xmlns:ns2="6b354e61-a8cd-4cf8-9301-19e891d0bd00" xmlns:ns3="7c185423-5e33-48fd-96b7-1f75ca866670" targetNamespace="http://schemas.microsoft.com/office/2006/metadata/properties" ma:root="true" ma:fieldsID="898e50b985d47c6b562175ea0b54b87e" ns2:_="" ns3:_="">
    <xsd:import namespace="6b354e61-a8cd-4cf8-9301-19e891d0bd00"/>
    <xsd:import namespace="7c185423-5e33-48fd-96b7-1f75ca866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54e61-a8cd-4cf8-9301-19e891d0b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5423-5e33-48fd-96b7-1f75ca8666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bc519ea-1f12-4274-b4bd-b71c9b4772b7}" ma:internalName="TaxCatchAll" ma:showField="CatchAllData" ma:web="7c185423-5e33-48fd-96b7-1f75ca866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85423-5e33-48fd-96b7-1f75ca866670">
      <UserInfo>
        <DisplayName/>
        <AccountId xsi:nil="true"/>
        <AccountType/>
      </UserInfo>
    </SharedWithUsers>
    <TaxCatchAll xmlns="7c185423-5e33-48fd-96b7-1f75ca866670" xsi:nil="true"/>
    <lcf76f155ced4ddcb4097134ff3c332f xmlns="6b354e61-a8cd-4cf8-9301-19e891d0bd00">
      <Terms xmlns="http://schemas.microsoft.com/office/infopath/2007/PartnerControls"/>
    </lcf76f155ced4ddcb4097134ff3c332f>
    <MediaLengthInSeconds xmlns="6b354e61-a8cd-4cf8-9301-19e891d0bd00" xsi:nil="true"/>
  </documentManagement>
</p:properties>
</file>

<file path=customXml/itemProps1.xml><?xml version="1.0" encoding="utf-8"?>
<ds:datastoreItem xmlns:ds="http://schemas.openxmlformats.org/officeDocument/2006/customXml" ds:itemID="{816DCD02-C24E-422F-903A-EF6DAA287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B043B-FB02-4A64-9FB3-DE9A629B6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54e61-a8cd-4cf8-9301-19e891d0bd00"/>
    <ds:schemaRef ds:uri="7c185423-5e33-48fd-96b7-1f75ca866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43FB4-B2D4-4AA3-9863-5635FA09CD90}">
  <ds:schemaRefs>
    <ds:schemaRef ds:uri="http://schemas.microsoft.com/office/2006/metadata/properties"/>
    <ds:schemaRef ds:uri="http://schemas.microsoft.com/office/infopath/2007/PartnerControls"/>
    <ds:schemaRef ds:uri="7c185423-5e33-48fd-96b7-1f75ca866670"/>
    <ds:schemaRef ds:uri="6b354e61-a8cd-4cf8-9301-19e891d0bd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 Session Planning Template.dotx</Template>
  <TotalTime>64</TotalTime>
  <Pages>13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Guelph</Company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Pratham Garg</cp:lastModifiedBy>
  <cp:revision>12</cp:revision>
  <cp:lastPrinted>2012-08-28T07:38:00Z</cp:lastPrinted>
  <dcterms:created xsi:type="dcterms:W3CDTF">2022-04-14T19:08:00Z</dcterms:created>
  <dcterms:modified xsi:type="dcterms:W3CDTF">2024-03-18T09:55:00Z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0x01010011D6B6F2770F1246A29E9BF5509D9ABD</vt:lpwstr>
  </property>
  <property fmtid="{D5CDD505-2E9C-101B-9397-08002B2CF9AE}" pid="3" name="Order">
    <vt:r8>32400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